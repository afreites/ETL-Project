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7722" w14:textId="77777777" w:rsidR="00245447" w:rsidRPr="00A63A28" w:rsidRDefault="009D2704" w:rsidP="00245447">
      <w:pPr>
        <w:jc w:val="center"/>
        <w:rPr>
          <w:rFonts w:asciiTheme="majorHAnsi" w:hAnsiTheme="majorHAnsi"/>
          <w:color w:val="17365D" w:themeColor="text2" w:themeShade="BF"/>
          <w:sz w:val="72"/>
          <w:szCs w:val="72"/>
        </w:rPr>
      </w:pPr>
      <w:r w:rsidRPr="009D2704">
        <w:rPr>
          <w:rFonts w:asciiTheme="majorHAnsi" w:hAnsiTheme="majorHAnsi"/>
          <w:color w:val="17365D" w:themeColor="text2" w:themeShade="BF"/>
          <w:sz w:val="72"/>
          <w:szCs w:val="72"/>
        </w:rPr>
        <w:t>Extraction, Transformatio</w:t>
      </w:r>
      <w:r>
        <w:rPr>
          <w:rFonts w:asciiTheme="majorHAnsi" w:hAnsiTheme="majorHAnsi"/>
          <w:color w:val="17365D" w:themeColor="text2" w:themeShade="BF"/>
          <w:sz w:val="72"/>
          <w:szCs w:val="72"/>
        </w:rPr>
        <w:t>n, and Load (ETL) Specification</w:t>
      </w:r>
    </w:p>
    <w:p w14:paraId="5B6E51AD" w14:textId="77777777" w:rsidR="00245447" w:rsidRDefault="00245447" w:rsidP="00245447">
      <w:pPr>
        <w:spacing w:before="120"/>
        <w:jc w:val="center"/>
        <w:rPr>
          <w:b/>
          <w:bCs/>
          <w:i/>
          <w:iCs/>
          <w:sz w:val="36"/>
        </w:rPr>
      </w:pPr>
    </w:p>
    <w:p w14:paraId="5F79FD4A" w14:textId="77777777" w:rsidR="00DF274F" w:rsidRDefault="00DF274F" w:rsidP="00DF274F">
      <w:pPr>
        <w:spacing w:after="120" w:line="240" w:lineRule="auto"/>
        <w:jc w:val="center"/>
        <w:rPr>
          <w:rFonts w:asciiTheme="majorHAnsi" w:hAnsiTheme="majorHAnsi"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color w:val="17365D" w:themeColor="text2" w:themeShade="BF"/>
          <w:sz w:val="52"/>
          <w:szCs w:val="52"/>
        </w:rPr>
        <w:t xml:space="preserve">Airbnb vs. Hotels.com </w:t>
      </w:r>
    </w:p>
    <w:p w14:paraId="32403B41" w14:textId="1EF0F64B" w:rsidR="00245447" w:rsidRPr="00A63A28" w:rsidRDefault="00DF274F" w:rsidP="00DF274F">
      <w:pPr>
        <w:spacing w:after="120" w:line="240" w:lineRule="auto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color w:val="17365D" w:themeColor="text2" w:themeShade="BF"/>
          <w:sz w:val="52"/>
          <w:szCs w:val="52"/>
        </w:rPr>
        <w:t>Price Comparison</w:t>
      </w:r>
    </w:p>
    <w:p w14:paraId="652E0B8C" w14:textId="77777777" w:rsidR="008C566F" w:rsidRDefault="008C566F"/>
    <w:p w14:paraId="327DD905" w14:textId="77777777" w:rsidR="003F4902" w:rsidRDefault="003F4902"/>
    <w:p w14:paraId="20FB6285" w14:textId="77777777" w:rsidR="003F4902" w:rsidRDefault="003F4902">
      <w:pPr>
        <w:sectPr w:rsidR="003F4902" w:rsidSect="001D20CC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14:paraId="66FF49A7" w14:textId="77777777" w:rsidR="008C566F" w:rsidRDefault="008C566F" w:rsidP="00AD3B01">
      <w:pPr>
        <w:pStyle w:val="TOCHeading"/>
        <w:numPr>
          <w:ilvl w:val="0"/>
          <w:numId w:val="0"/>
        </w:numPr>
      </w:pPr>
      <w:bookmarkStart w:id="0" w:name="_Toc284510672"/>
      <w:bookmarkStart w:id="1" w:name="_Toc284510805"/>
      <w:r>
        <w:lastRenderedPageBreak/>
        <w:t>Table of Contents</w:t>
      </w:r>
      <w:bookmarkEnd w:id="0"/>
      <w:bookmarkEnd w:id="1"/>
    </w:p>
    <w:p w14:paraId="6AB9747E" w14:textId="77777777" w:rsidR="008C566F" w:rsidRDefault="008C566F">
      <w:pPr>
        <w:pStyle w:val="Title"/>
        <w:rPr>
          <w:rFonts w:ascii="Times New Roman" w:hAnsi="Times New Roman"/>
          <w:b/>
          <w:sz w:val="20"/>
        </w:rPr>
        <w:sectPr w:rsidR="008C566F" w:rsidSect="001D20CC">
          <w:pgSz w:w="12240" w:h="15840" w:code="1"/>
          <w:pgMar w:top="1440" w:right="1440" w:bottom="1440" w:left="1440" w:header="720" w:footer="720" w:gutter="0"/>
          <w:cols w:space="720"/>
        </w:sectPr>
      </w:pPr>
    </w:p>
    <w:bookmarkStart w:id="2" w:name="_Toc81198904"/>
    <w:bookmarkStart w:id="3" w:name="_Toc81214723"/>
    <w:p w14:paraId="655C852A" w14:textId="42F23E89" w:rsidR="00701F83" w:rsidRDefault="00577424">
      <w:pPr>
        <w:pStyle w:val="TOC1"/>
        <w:rPr>
          <w:noProof/>
          <w:lang w:val="en-CA" w:eastAsia="en-CA"/>
        </w:rPr>
      </w:pPr>
      <w:r w:rsidRPr="00EA0895">
        <w:rPr>
          <w:rFonts w:ascii="Times New Roman" w:hAnsi="Times New Roman"/>
          <w:caps/>
          <w:smallCaps/>
          <w:sz w:val="24"/>
          <w:szCs w:val="24"/>
        </w:rPr>
        <w:fldChar w:fldCharType="begin"/>
      </w:r>
      <w:r w:rsidR="0066523C" w:rsidRPr="00EA0895">
        <w:rPr>
          <w:caps/>
          <w:smallCaps/>
          <w:sz w:val="24"/>
          <w:szCs w:val="24"/>
        </w:rPr>
        <w:instrText xml:space="preserve"> TOC \o "2-3" \h \z \t "Heading 1,1" </w:instrText>
      </w:r>
      <w:r w:rsidRPr="00EA0895">
        <w:rPr>
          <w:rFonts w:ascii="Times New Roman" w:hAnsi="Times New Roman"/>
          <w:caps/>
          <w:smallCaps/>
          <w:sz w:val="24"/>
          <w:szCs w:val="24"/>
        </w:rPr>
        <w:fldChar w:fldCharType="separate"/>
      </w:r>
      <w:hyperlink w:anchor="_Toc6423811" w:history="1">
        <w:r w:rsidR="00701F83" w:rsidRPr="002557B0">
          <w:rPr>
            <w:rStyle w:val="Hyperlink"/>
            <w:noProof/>
          </w:rPr>
          <w:t>Revision History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_Toc6423811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3</w:t>
        </w:r>
        <w:r w:rsidR="00701F83">
          <w:rPr>
            <w:noProof/>
            <w:webHidden/>
          </w:rPr>
          <w:fldChar w:fldCharType="end"/>
        </w:r>
      </w:hyperlink>
    </w:p>
    <w:p w14:paraId="296D810A" w14:textId="64763D00" w:rsidR="00701F83" w:rsidRDefault="00157BD7">
      <w:pPr>
        <w:pStyle w:val="TOC1"/>
        <w:tabs>
          <w:tab w:val="left" w:pos="432"/>
        </w:tabs>
        <w:rPr>
          <w:noProof/>
          <w:lang w:val="en-CA" w:eastAsia="en-CA"/>
        </w:rPr>
      </w:pPr>
      <w:hyperlink w:anchor="_Toc6423812" w:history="1">
        <w:r w:rsidR="00701F83" w:rsidRPr="002557B0">
          <w:rPr>
            <w:rStyle w:val="Hyperlink"/>
            <w:noProof/>
          </w:rPr>
          <w:t>1.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Introduction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_Toc6423812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4</w:t>
        </w:r>
        <w:r w:rsidR="00701F83">
          <w:rPr>
            <w:noProof/>
            <w:webHidden/>
          </w:rPr>
          <w:fldChar w:fldCharType="end"/>
        </w:r>
      </w:hyperlink>
    </w:p>
    <w:p w14:paraId="68FC1BDF" w14:textId="49B82AAF" w:rsidR="00701F83" w:rsidRDefault="00157BD7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3" w:history="1">
        <w:r w:rsidR="00701F83" w:rsidRPr="002557B0">
          <w:rPr>
            <w:rStyle w:val="Hyperlink"/>
            <w:noProof/>
          </w:rPr>
          <w:t>1.1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Summary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_Toc6423813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4</w:t>
        </w:r>
        <w:r w:rsidR="00701F83">
          <w:rPr>
            <w:noProof/>
            <w:webHidden/>
          </w:rPr>
          <w:fldChar w:fldCharType="end"/>
        </w:r>
      </w:hyperlink>
    </w:p>
    <w:p w14:paraId="2AC61F8B" w14:textId="698AF14B" w:rsidR="00701F83" w:rsidRDefault="00157BD7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4" w:history="1">
        <w:r w:rsidR="00701F83" w:rsidRPr="002557B0">
          <w:rPr>
            <w:rStyle w:val="Hyperlink"/>
            <w:noProof/>
          </w:rPr>
          <w:t>1.2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Sources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_Toc6423814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4</w:t>
        </w:r>
        <w:r w:rsidR="00701F83">
          <w:rPr>
            <w:noProof/>
            <w:webHidden/>
          </w:rPr>
          <w:fldChar w:fldCharType="end"/>
        </w:r>
      </w:hyperlink>
    </w:p>
    <w:p w14:paraId="0DB4CFB2" w14:textId="29A0C2AA" w:rsidR="00701F83" w:rsidRDefault="00157BD7">
      <w:pPr>
        <w:pStyle w:val="TOC1"/>
        <w:tabs>
          <w:tab w:val="left" w:pos="432"/>
        </w:tabs>
        <w:rPr>
          <w:noProof/>
          <w:lang w:val="en-CA" w:eastAsia="en-CA"/>
        </w:rPr>
      </w:pPr>
      <w:hyperlink w:anchor="_Toc6423815" w:history="1">
        <w:r w:rsidR="00701F83" w:rsidRPr="002557B0">
          <w:rPr>
            <w:rStyle w:val="Hyperlink"/>
            <w:noProof/>
          </w:rPr>
          <w:t>2.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Transformation Component Documentation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_Toc6423815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5</w:t>
        </w:r>
        <w:r w:rsidR="00701F83">
          <w:rPr>
            <w:noProof/>
            <w:webHidden/>
          </w:rPr>
          <w:fldChar w:fldCharType="end"/>
        </w:r>
      </w:hyperlink>
    </w:p>
    <w:p w14:paraId="6C909BFB" w14:textId="12E53D39" w:rsidR="00701F83" w:rsidRDefault="00157BD7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6" w:history="1">
        <w:r w:rsidR="00701F83" w:rsidRPr="002557B0">
          <w:rPr>
            <w:rStyle w:val="Hyperlink"/>
            <w:noProof/>
          </w:rPr>
          <w:t>2.1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Import/Extract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_Toc6423816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5</w:t>
        </w:r>
        <w:r w:rsidR="00701F83">
          <w:rPr>
            <w:noProof/>
            <w:webHidden/>
          </w:rPr>
          <w:fldChar w:fldCharType="end"/>
        </w:r>
      </w:hyperlink>
    </w:p>
    <w:p w14:paraId="02BCCE7E" w14:textId="09D225B1" w:rsidR="00701F83" w:rsidRDefault="00157BD7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7" w:history="1">
        <w:r w:rsidR="00701F83" w:rsidRPr="002557B0">
          <w:rPr>
            <w:rStyle w:val="Hyperlink"/>
            <w:noProof/>
          </w:rPr>
          <w:t>2.2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Transformation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_Toc6423817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5</w:t>
        </w:r>
        <w:r w:rsidR="00701F83">
          <w:rPr>
            <w:noProof/>
            <w:webHidden/>
          </w:rPr>
          <w:fldChar w:fldCharType="end"/>
        </w:r>
      </w:hyperlink>
    </w:p>
    <w:p w14:paraId="204A773D" w14:textId="5ED2839E" w:rsidR="00701F83" w:rsidRDefault="00157BD7">
      <w:pPr>
        <w:pStyle w:val="TOC2"/>
        <w:tabs>
          <w:tab w:val="left" w:pos="1000"/>
        </w:tabs>
        <w:rPr>
          <w:noProof/>
          <w:lang w:val="en-CA" w:eastAsia="en-CA"/>
        </w:rPr>
      </w:pPr>
      <w:hyperlink w:anchor="_Toc6423818" w:history="1">
        <w:r w:rsidR="00701F83" w:rsidRPr="002557B0">
          <w:rPr>
            <w:rStyle w:val="Hyperlink"/>
            <w:noProof/>
          </w:rPr>
          <w:t>2.3</w:t>
        </w:r>
        <w:r w:rsidR="00701F83">
          <w:rPr>
            <w:noProof/>
            <w:lang w:val="en-CA" w:eastAsia="en-CA"/>
          </w:rPr>
          <w:tab/>
        </w:r>
        <w:r w:rsidR="00701F83" w:rsidRPr="002557B0">
          <w:rPr>
            <w:rStyle w:val="Hyperlink"/>
            <w:noProof/>
          </w:rPr>
          <w:t>Data Load</w:t>
        </w:r>
        <w:r w:rsidR="00701F83">
          <w:rPr>
            <w:noProof/>
            <w:webHidden/>
          </w:rPr>
          <w:tab/>
        </w:r>
        <w:r w:rsidR="00701F83">
          <w:rPr>
            <w:noProof/>
            <w:webHidden/>
          </w:rPr>
          <w:fldChar w:fldCharType="begin"/>
        </w:r>
        <w:r w:rsidR="00701F83">
          <w:rPr>
            <w:noProof/>
            <w:webHidden/>
          </w:rPr>
          <w:instrText xml:space="preserve"> PAGEREF _Toc6423818 \h </w:instrText>
        </w:r>
        <w:r w:rsidR="00701F83">
          <w:rPr>
            <w:noProof/>
            <w:webHidden/>
          </w:rPr>
        </w:r>
        <w:r w:rsidR="00701F83">
          <w:rPr>
            <w:noProof/>
            <w:webHidden/>
          </w:rPr>
          <w:fldChar w:fldCharType="separate"/>
        </w:r>
        <w:r w:rsidR="00701F83">
          <w:rPr>
            <w:noProof/>
            <w:webHidden/>
          </w:rPr>
          <w:t>6</w:t>
        </w:r>
        <w:r w:rsidR="00701F83">
          <w:rPr>
            <w:noProof/>
            <w:webHidden/>
          </w:rPr>
          <w:fldChar w:fldCharType="end"/>
        </w:r>
      </w:hyperlink>
    </w:p>
    <w:p w14:paraId="6E25C0E6" w14:textId="68DF9B7A" w:rsidR="00614FFB" w:rsidRPr="00DD3F87" w:rsidRDefault="00577424" w:rsidP="00614FFB">
      <w:pPr>
        <w:pStyle w:val="Heading1"/>
        <w:numPr>
          <w:ilvl w:val="0"/>
          <w:numId w:val="0"/>
        </w:numPr>
      </w:pPr>
      <w:r w:rsidRPr="00EA0895">
        <w:rPr>
          <w:noProof/>
        </w:rPr>
        <w:lastRenderedPageBreak/>
        <w:fldChar w:fldCharType="end"/>
      </w:r>
      <w:bookmarkStart w:id="4" w:name="_Toc6423811"/>
      <w:bookmarkStart w:id="5" w:name="_Toc119917654"/>
      <w:bookmarkStart w:id="6" w:name="_Toc284510808"/>
      <w:r w:rsidR="00614FFB">
        <w:rPr>
          <w:noProof/>
        </w:rPr>
        <w:t>Revision History</w:t>
      </w:r>
      <w:bookmarkEnd w:id="4"/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2175"/>
        <w:gridCol w:w="1170"/>
        <w:gridCol w:w="3780"/>
        <w:gridCol w:w="2340"/>
      </w:tblGrid>
      <w:tr w:rsidR="00614FFB" w:rsidRPr="004908D3" w14:paraId="2030C020" w14:textId="77777777" w:rsidTr="008F0250">
        <w:trPr>
          <w:trHeight w:val="255"/>
        </w:trPr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3966306A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05C2BE6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Version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B0CE4C9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08B1986A" w14:textId="77777777"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Author</w:t>
            </w:r>
          </w:p>
        </w:tc>
      </w:tr>
      <w:tr w:rsidR="00614FFB" w:rsidRPr="00EA0895" w14:paraId="2D315D9D" w14:textId="77777777" w:rsidTr="008F0250">
        <w:trPr>
          <w:trHeight w:val="70"/>
        </w:trPr>
        <w:tc>
          <w:tcPr>
            <w:tcW w:w="2175" w:type="dxa"/>
            <w:shd w:val="clear" w:color="auto" w:fill="FFFFFF" w:themeFill="background1"/>
          </w:tcPr>
          <w:p w14:paraId="09474626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&lt;dd/mm/</w:t>
            </w:r>
            <w:proofErr w:type="spellStart"/>
            <w:r w:rsidRPr="00D1445C">
              <w:rPr>
                <w:color w:val="1F497D" w:themeColor="text2"/>
              </w:rPr>
              <w:t>yy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1170" w:type="dxa"/>
            <w:shd w:val="clear" w:color="auto" w:fill="FFFFFF" w:themeFill="background1"/>
          </w:tcPr>
          <w:p w14:paraId="0E5ACDF7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</w:t>
            </w:r>
            <w:proofErr w:type="spellStart"/>
            <w:r w:rsidRPr="00D1445C">
              <w:rPr>
                <w:color w:val="1F497D" w:themeColor="text2"/>
              </w:rPr>
              <w:t>x.x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3780" w:type="dxa"/>
            <w:shd w:val="clear" w:color="auto" w:fill="FFFFFF" w:themeFill="background1"/>
          </w:tcPr>
          <w:p w14:paraId="4C9C2C03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&lt;details&gt;</w:t>
            </w:r>
          </w:p>
        </w:tc>
        <w:tc>
          <w:tcPr>
            <w:tcW w:w="2340" w:type="dxa"/>
            <w:shd w:val="clear" w:color="auto" w:fill="FFFFFF" w:themeFill="background1"/>
          </w:tcPr>
          <w:p w14:paraId="1E513A2C" w14:textId="77777777"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&lt;name&gt;</w:t>
            </w:r>
          </w:p>
        </w:tc>
      </w:tr>
      <w:tr w:rsidR="003B316C" w:rsidRPr="00EA0895" w14:paraId="01B2A910" w14:textId="77777777" w:rsidTr="00DD091F">
        <w:trPr>
          <w:trHeight w:val="70"/>
        </w:trPr>
        <w:tc>
          <w:tcPr>
            <w:tcW w:w="2175" w:type="dxa"/>
            <w:shd w:val="clear" w:color="auto" w:fill="FFFFFF" w:themeFill="background1"/>
            <w:vAlign w:val="center"/>
          </w:tcPr>
          <w:p w14:paraId="59E10947" w14:textId="041A1445" w:rsidR="003B316C" w:rsidRPr="00C578CC" w:rsidRDefault="00D44CCA" w:rsidP="00793E9C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17</w:t>
            </w:r>
            <w:r w:rsidR="003B316C">
              <w:rPr>
                <w:color w:val="0000FF"/>
              </w:rPr>
              <w:t>/</w:t>
            </w:r>
            <w:r>
              <w:rPr>
                <w:color w:val="0000FF"/>
              </w:rPr>
              <w:t>04</w:t>
            </w:r>
            <w:r w:rsidR="003B316C">
              <w:rPr>
                <w:color w:val="0000FF"/>
              </w:rPr>
              <w:t>/201</w:t>
            </w:r>
            <w:r>
              <w:rPr>
                <w:color w:val="0000FF"/>
              </w:rPr>
              <w:t>9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292DE04E" w14:textId="4578E24E" w:rsidR="003B316C" w:rsidRPr="00C578CC" w:rsidRDefault="003B316C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</w:t>
            </w:r>
            <w:r w:rsidR="00D44CCA">
              <w:rPr>
                <w:color w:val="0000FF"/>
              </w:rPr>
              <w:t>0</w:t>
            </w:r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14:paraId="6002DF4F" w14:textId="481DD757" w:rsidR="003B316C" w:rsidRPr="00C578CC" w:rsidRDefault="00D44CCA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Initial document</w:t>
            </w:r>
            <w:r w:rsidR="00701F83">
              <w:rPr>
                <w:color w:val="0000FF"/>
              </w:rPr>
              <w:t xml:space="preserve"> outlining ETL process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693DC4C5" w14:textId="3935BCD5" w:rsidR="003B316C" w:rsidRPr="00C578CC" w:rsidRDefault="00701F83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Valerie, Alicia and Suman</w:t>
            </w:r>
          </w:p>
        </w:tc>
      </w:tr>
    </w:tbl>
    <w:p w14:paraId="3E0C8914" w14:textId="1DB049A2" w:rsidR="008C566F" w:rsidRPr="005D331C" w:rsidRDefault="00614FFB" w:rsidP="00DD3F87">
      <w:pPr>
        <w:pStyle w:val="Heading1"/>
      </w:pPr>
      <w:bookmarkStart w:id="7" w:name="_Toc6423812"/>
      <w:r>
        <w:lastRenderedPageBreak/>
        <w:t>In</w:t>
      </w:r>
      <w:r w:rsidR="008C566F" w:rsidRPr="00DD3F87">
        <w:t>troduction</w:t>
      </w:r>
      <w:bookmarkEnd w:id="2"/>
      <w:bookmarkEnd w:id="3"/>
      <w:bookmarkEnd w:id="5"/>
      <w:bookmarkEnd w:id="6"/>
      <w:bookmarkEnd w:id="7"/>
    </w:p>
    <w:p w14:paraId="54574BD2" w14:textId="77777777" w:rsidR="0056375E" w:rsidRDefault="0056375E" w:rsidP="0056375E">
      <w:pPr>
        <w:pStyle w:val="Heading2"/>
      </w:pPr>
      <w:bookmarkStart w:id="8" w:name="_Toc81198909"/>
    </w:p>
    <w:p w14:paraId="3C73188B" w14:textId="2E1E1D50" w:rsidR="000F4D5A" w:rsidRDefault="000F4D5A" w:rsidP="00837EC3">
      <w:pPr>
        <w:pStyle w:val="Heading2"/>
        <w:numPr>
          <w:ilvl w:val="1"/>
          <w:numId w:val="1"/>
        </w:numPr>
      </w:pPr>
      <w:bookmarkStart w:id="9" w:name="_Toc6423813"/>
      <w:r>
        <w:t>Summary</w:t>
      </w:r>
      <w:bookmarkEnd w:id="9"/>
    </w:p>
    <w:p w14:paraId="268167B0" w14:textId="7ADC3529" w:rsidR="004E1A26" w:rsidRDefault="007B621C" w:rsidP="004E1A26">
      <w:r>
        <w:t>The purpose of this project is t</w:t>
      </w:r>
      <w:r w:rsidR="003D50C2">
        <w:t xml:space="preserve">o </w:t>
      </w:r>
      <w:r w:rsidR="00186C14">
        <w:t>find</w:t>
      </w:r>
      <w:r w:rsidR="003D50C2">
        <w:t xml:space="preserve"> the best discount price </w:t>
      </w:r>
      <w:r w:rsidR="00186C14">
        <w:t xml:space="preserve">for </w:t>
      </w:r>
      <w:r w:rsidR="00DD767D">
        <w:t xml:space="preserve">accommodations </w:t>
      </w:r>
      <w:r w:rsidR="003D50C2">
        <w:t>in Toronto</w:t>
      </w:r>
      <w:r>
        <w:t>. To do this,</w:t>
      </w:r>
      <w:r w:rsidR="003D50C2">
        <w:t xml:space="preserve"> we are comparing prices from Airbnb to prices on Hotels.com</w:t>
      </w:r>
      <w:r w:rsidR="00DF0BDF">
        <w:t xml:space="preserve"> within the same</w:t>
      </w:r>
      <w:r w:rsidR="0056375E">
        <w:t xml:space="preserve"> F</w:t>
      </w:r>
      <w:r w:rsidR="00186C14">
        <w:t xml:space="preserve">orward </w:t>
      </w:r>
      <w:r w:rsidR="0056375E">
        <w:t>S</w:t>
      </w:r>
      <w:r w:rsidR="00186C14">
        <w:t xml:space="preserve">ortation </w:t>
      </w:r>
      <w:r w:rsidR="0056375E">
        <w:t>A</w:t>
      </w:r>
      <w:r w:rsidR="00186C14">
        <w:t>reas (FSA)</w:t>
      </w:r>
      <w:r w:rsidR="0056375E">
        <w:t xml:space="preserve">. </w:t>
      </w:r>
      <w:r w:rsidR="00D04BDC">
        <w:t xml:space="preserve">The data is obtained from two separate places, cleaned and then loaded into a MySQL database to be joined and become ready for queries. </w:t>
      </w:r>
    </w:p>
    <w:p w14:paraId="2EDE898C" w14:textId="77777777" w:rsidR="0056375E" w:rsidRDefault="0056375E" w:rsidP="004E1A26"/>
    <w:p w14:paraId="1286004D" w14:textId="253B8618" w:rsidR="0056375E" w:rsidRDefault="0056375E" w:rsidP="000F4D5A">
      <w:pPr>
        <w:pStyle w:val="Heading2"/>
        <w:numPr>
          <w:ilvl w:val="1"/>
          <w:numId w:val="1"/>
        </w:numPr>
      </w:pPr>
      <w:bookmarkStart w:id="10" w:name="_Toc6423814"/>
      <w:r>
        <w:t>Data Sources</w:t>
      </w:r>
      <w:bookmarkEnd w:id="10"/>
    </w:p>
    <w:p w14:paraId="71C9D71A" w14:textId="7DA30D64" w:rsidR="0056375E" w:rsidRDefault="0056375E" w:rsidP="0056375E">
      <w:pPr>
        <w:spacing w:before="240"/>
      </w:pPr>
      <w:r>
        <w:t xml:space="preserve">Hotel prices: </w:t>
      </w:r>
      <w:hyperlink r:id="rId12" w:history="1">
        <w:r>
          <w:rPr>
            <w:rStyle w:val="Hyperlink"/>
          </w:rPr>
          <w:t>https://ca.hotels.com</w:t>
        </w:r>
      </w:hyperlink>
      <w:r>
        <w:t xml:space="preserve"> </w:t>
      </w:r>
    </w:p>
    <w:p w14:paraId="28E742C1" w14:textId="4D102FEC" w:rsidR="0056375E" w:rsidRDefault="0056375E" w:rsidP="0056375E">
      <w:r>
        <w:t xml:space="preserve">Airbnb prices: Toronto locations CSV obtained from </w:t>
      </w:r>
      <w:hyperlink r:id="rId13" w:history="1">
        <w:r w:rsidRPr="00DE6E83">
          <w:rPr>
            <w:rStyle w:val="Hyperlink"/>
          </w:rPr>
          <w:t>http://insideairbnb.com/get-the-data.html</w:t>
        </w:r>
      </w:hyperlink>
      <w:r>
        <w:t xml:space="preserve"> </w:t>
      </w:r>
    </w:p>
    <w:p w14:paraId="010B3D51" w14:textId="3530CC58" w:rsidR="00701F83" w:rsidRPr="00701F83" w:rsidRDefault="00701F83" w:rsidP="0056375E">
      <w:pPr>
        <w:rPr>
          <w:color w:val="0000FF"/>
          <w:u w:val="single"/>
        </w:rPr>
      </w:pPr>
      <w:proofErr w:type="spellStart"/>
      <w:r>
        <w:t>Github</w:t>
      </w:r>
      <w:proofErr w:type="spellEnd"/>
      <w:r>
        <w:t xml:space="preserve"> repository: </w:t>
      </w:r>
      <w:hyperlink r:id="rId14" w:history="1">
        <w:r w:rsidRPr="00FF380A">
          <w:rPr>
            <w:rStyle w:val="Hyperlink"/>
          </w:rPr>
          <w:t>https://github.com/valltomm/ETL-Project.git</w:t>
        </w:r>
      </w:hyperlink>
      <w:r>
        <w:t xml:space="preserve"> </w:t>
      </w:r>
    </w:p>
    <w:p w14:paraId="3D9ADDA7" w14:textId="77777777" w:rsidR="007C207E" w:rsidRPr="005D331C" w:rsidRDefault="000B075D" w:rsidP="00C573A3">
      <w:pPr>
        <w:pStyle w:val="Heading1"/>
      </w:pPr>
      <w:bookmarkStart w:id="11" w:name="_Project_Plan"/>
      <w:bookmarkStart w:id="12" w:name="_Toc6423815"/>
      <w:bookmarkEnd w:id="8"/>
      <w:bookmarkEnd w:id="11"/>
      <w:r>
        <w:lastRenderedPageBreak/>
        <w:t>Transformation Component Documentation</w:t>
      </w:r>
      <w:bookmarkEnd w:id="12"/>
    </w:p>
    <w:p w14:paraId="15A4994B" w14:textId="4DC05462" w:rsidR="004E1A26" w:rsidRDefault="004E1A26" w:rsidP="004E1A26">
      <w:pPr>
        <w:pStyle w:val="Heading2"/>
        <w:numPr>
          <w:ilvl w:val="1"/>
          <w:numId w:val="1"/>
        </w:numPr>
      </w:pPr>
      <w:bookmarkStart w:id="13" w:name="_Toc6423816"/>
      <w:r>
        <w:t>Data Import</w:t>
      </w:r>
      <w:r w:rsidR="004C2235">
        <w:t>/Extract</w:t>
      </w:r>
      <w:bookmarkEnd w:id="13"/>
    </w:p>
    <w:p w14:paraId="00F76AE3" w14:textId="68A5A40D" w:rsidR="0056375E" w:rsidRDefault="0056375E" w:rsidP="00EE5A1A">
      <w:pPr>
        <w:pStyle w:val="ListParagraph"/>
        <w:numPr>
          <w:ilvl w:val="0"/>
          <w:numId w:val="7"/>
        </w:numPr>
        <w:spacing w:before="240"/>
      </w:pPr>
      <w:r>
        <w:t xml:space="preserve">Airbnb </w:t>
      </w:r>
      <w:r w:rsidR="00982303">
        <w:t xml:space="preserve">import </w:t>
      </w:r>
      <w:r>
        <w:t xml:space="preserve">table: </w:t>
      </w:r>
      <w:r w:rsidRPr="00857D84">
        <w:t>listings-</w:t>
      </w:r>
      <w:r w:rsidR="00857D84" w:rsidRPr="00857D84">
        <w:t>3</w:t>
      </w:r>
      <w:r w:rsidRPr="00857D84">
        <w:t>.csv</w:t>
      </w:r>
    </w:p>
    <w:p w14:paraId="26DB59EA" w14:textId="2D7C34E4" w:rsidR="0056375E" w:rsidRDefault="0056375E" w:rsidP="00837EC3">
      <w:pPr>
        <w:pStyle w:val="ListParagraph"/>
        <w:numPr>
          <w:ilvl w:val="0"/>
          <w:numId w:val="7"/>
        </w:numPr>
      </w:pPr>
      <w:r>
        <w:t xml:space="preserve">Airbnb data exploration and clean up: </w:t>
      </w:r>
      <w:proofErr w:type="spellStart"/>
      <w:r w:rsidRPr="007B621C">
        <w:t>Airbnb.ipynb</w:t>
      </w:r>
      <w:proofErr w:type="spellEnd"/>
      <w:r>
        <w:t xml:space="preserve"> </w:t>
      </w:r>
    </w:p>
    <w:p w14:paraId="44AC9EDB" w14:textId="7AB3696A" w:rsidR="00EE5A1A" w:rsidRDefault="00076901" w:rsidP="00EE5A1A">
      <w:pPr>
        <w:pStyle w:val="ListParagraph"/>
        <w:numPr>
          <w:ilvl w:val="0"/>
          <w:numId w:val="7"/>
        </w:numPr>
      </w:pPr>
      <w:r>
        <w:t xml:space="preserve">Airbnb export table: </w:t>
      </w:r>
      <w:r w:rsidR="00917BE0">
        <w:t>a</w:t>
      </w:r>
      <w:r w:rsidR="00EE5A1A">
        <w:t>irbnb_table.csv</w:t>
      </w:r>
    </w:p>
    <w:p w14:paraId="5E419D8F" w14:textId="1ED0448C" w:rsidR="000B7ADA" w:rsidRPr="00857D84" w:rsidRDefault="000B7ADA" w:rsidP="000B7ADA">
      <w:pPr>
        <w:pStyle w:val="ListParagraph"/>
        <w:numPr>
          <w:ilvl w:val="0"/>
          <w:numId w:val="7"/>
        </w:numPr>
      </w:pPr>
      <w:r>
        <w:t>Exported table of Hotel locations for web scraping: hotel_list.csv</w:t>
      </w:r>
    </w:p>
    <w:p w14:paraId="74F9681B" w14:textId="77777777" w:rsidR="00076901" w:rsidRDefault="00076901" w:rsidP="00076901">
      <w:pPr>
        <w:pStyle w:val="ListParagraph"/>
      </w:pPr>
    </w:p>
    <w:p w14:paraId="4ABBF4FA" w14:textId="1D7629C5" w:rsidR="00462B85" w:rsidRDefault="00076901" w:rsidP="00462B85">
      <w:pPr>
        <w:pStyle w:val="ListParagraph"/>
        <w:numPr>
          <w:ilvl w:val="0"/>
          <w:numId w:val="7"/>
        </w:numPr>
      </w:pPr>
      <w:r>
        <w:t xml:space="preserve">Hotel website scrape file: </w:t>
      </w:r>
      <w:proofErr w:type="spellStart"/>
      <w:r>
        <w:t>Hotel_db_</w:t>
      </w:r>
      <w:proofErr w:type="gramStart"/>
      <w:r>
        <w:t>code.ipynb</w:t>
      </w:r>
      <w:proofErr w:type="spellEnd"/>
      <w:proofErr w:type="gramEnd"/>
    </w:p>
    <w:p w14:paraId="48FDC6AF" w14:textId="36FBF0CA" w:rsidR="00462B85" w:rsidRDefault="00462B85" w:rsidP="00837EC3">
      <w:pPr>
        <w:pStyle w:val="ListParagraph"/>
        <w:numPr>
          <w:ilvl w:val="0"/>
          <w:numId w:val="7"/>
        </w:numPr>
      </w:pPr>
      <w:r>
        <w:t xml:space="preserve">List of Hotel URLs to scrape: </w:t>
      </w:r>
      <w:r w:rsidR="002C2C70">
        <w:t>Book2.txt</w:t>
      </w:r>
    </w:p>
    <w:p w14:paraId="71B84677" w14:textId="7C61F8E8" w:rsidR="00857D84" w:rsidRDefault="007B621C" w:rsidP="00857D84">
      <w:pPr>
        <w:pStyle w:val="ListParagraph"/>
        <w:numPr>
          <w:ilvl w:val="0"/>
          <w:numId w:val="7"/>
        </w:numPr>
      </w:pPr>
      <w:r>
        <w:t>Table created by MongoDB</w:t>
      </w:r>
      <w:r w:rsidR="00076901">
        <w:t>: Hotel_list_raw.csv</w:t>
      </w:r>
    </w:p>
    <w:p w14:paraId="7B13A33D" w14:textId="0B4C4F4C" w:rsidR="00076901" w:rsidRDefault="00857D84" w:rsidP="00D80A38">
      <w:pPr>
        <w:pStyle w:val="ListParagraph"/>
        <w:numPr>
          <w:ilvl w:val="0"/>
          <w:numId w:val="7"/>
        </w:numPr>
      </w:pPr>
      <w:r>
        <w:t xml:space="preserve">Hotel </w:t>
      </w:r>
      <w:r w:rsidR="007B621C">
        <w:t>export table</w:t>
      </w:r>
      <w:r>
        <w:t xml:space="preserve">: </w:t>
      </w:r>
      <w:r w:rsidR="00076901" w:rsidRPr="00857D84">
        <w:t>Hotel_list.csv</w:t>
      </w:r>
      <w:bookmarkStart w:id="14" w:name="_GoBack"/>
      <w:bookmarkEnd w:id="14"/>
    </w:p>
    <w:p w14:paraId="39CCEC78" w14:textId="77777777" w:rsidR="00EE5A1A" w:rsidRPr="00EE5A1A" w:rsidRDefault="00EE5A1A" w:rsidP="000B078F">
      <w:pPr>
        <w:spacing w:after="0"/>
        <w:rPr>
          <w:highlight w:val="yellow"/>
        </w:rPr>
      </w:pPr>
    </w:p>
    <w:p w14:paraId="1A7FF1F9" w14:textId="53D7CC20" w:rsidR="00E03B9C" w:rsidRDefault="00E03B9C" w:rsidP="004E1A26">
      <w:pPr>
        <w:pStyle w:val="Heading2"/>
        <w:numPr>
          <w:ilvl w:val="1"/>
          <w:numId w:val="1"/>
        </w:numPr>
      </w:pPr>
      <w:bookmarkStart w:id="15" w:name="_Toc6423817"/>
      <w:r>
        <w:t xml:space="preserve">Data </w:t>
      </w:r>
      <w:r w:rsidR="00EE5A1A">
        <w:t>Transformation</w:t>
      </w:r>
      <w:bookmarkEnd w:id="15"/>
    </w:p>
    <w:p w14:paraId="48D67DCF" w14:textId="2621B082" w:rsidR="002F435C" w:rsidRDefault="002F435C" w:rsidP="00EE5A1A">
      <w:pPr>
        <w:spacing w:before="240" w:after="0"/>
      </w:pPr>
      <w:r>
        <w:t>MySQL database setup for loading final data into:</w:t>
      </w:r>
    </w:p>
    <w:p w14:paraId="360FDD9F" w14:textId="4FB0F552" w:rsidR="002F435C" w:rsidRDefault="002F435C" w:rsidP="002F435C">
      <w:pPr>
        <w:pStyle w:val="ListParagraph"/>
        <w:numPr>
          <w:ilvl w:val="0"/>
          <w:numId w:val="16"/>
        </w:numPr>
        <w:spacing w:after="0"/>
      </w:pPr>
      <w:r>
        <w:t xml:space="preserve">Schema: </w:t>
      </w:r>
      <w:proofErr w:type="spellStart"/>
      <w:r w:rsidR="00627EA1">
        <w:t>schema.sql</w:t>
      </w:r>
      <w:proofErr w:type="spellEnd"/>
    </w:p>
    <w:p w14:paraId="757D30FB" w14:textId="1879B781" w:rsidR="002F435C" w:rsidRDefault="00627EA1" w:rsidP="002F435C">
      <w:pPr>
        <w:pStyle w:val="ListParagraph"/>
        <w:numPr>
          <w:ilvl w:val="0"/>
          <w:numId w:val="16"/>
        </w:numPr>
        <w:spacing w:before="240" w:after="0"/>
      </w:pPr>
      <w:r>
        <w:t>D</w:t>
      </w:r>
      <w:r w:rsidR="002F435C">
        <w:t xml:space="preserve">atabase: </w:t>
      </w:r>
      <w:proofErr w:type="spellStart"/>
      <w:r w:rsidR="002F435C">
        <w:t>Hotels_db</w:t>
      </w:r>
      <w:proofErr w:type="spellEnd"/>
    </w:p>
    <w:p w14:paraId="1081873D" w14:textId="6429BED8" w:rsidR="00627EA1" w:rsidRDefault="00627EA1" w:rsidP="002F435C">
      <w:pPr>
        <w:pStyle w:val="ListParagraph"/>
        <w:numPr>
          <w:ilvl w:val="0"/>
          <w:numId w:val="16"/>
        </w:numPr>
        <w:spacing w:before="240" w:after="0"/>
      </w:pPr>
      <w:r>
        <w:t xml:space="preserve">Joining file: </w:t>
      </w:r>
      <w:proofErr w:type="spellStart"/>
      <w:r>
        <w:t>query.sql</w:t>
      </w:r>
      <w:proofErr w:type="spellEnd"/>
    </w:p>
    <w:p w14:paraId="41A4A1F3" w14:textId="77777777" w:rsidR="002F435C" w:rsidRDefault="002F435C" w:rsidP="002F435C">
      <w:pPr>
        <w:pStyle w:val="ListParagraph"/>
        <w:numPr>
          <w:ilvl w:val="0"/>
          <w:numId w:val="16"/>
        </w:numPr>
        <w:spacing w:before="240" w:after="0"/>
      </w:pPr>
      <w:r>
        <w:t>Create table for Airbnb with:</w:t>
      </w:r>
    </w:p>
    <w:p w14:paraId="139B02D2" w14:textId="4AD0EDA4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r>
        <w:t>id INT PRIMARY KEY,</w:t>
      </w:r>
    </w:p>
    <w:p w14:paraId="3F76418F" w14:textId="55A11094" w:rsidR="00C539F7" w:rsidRDefault="00E46424" w:rsidP="002F435C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fsa</w:t>
      </w:r>
      <w:proofErr w:type="spellEnd"/>
      <w:r w:rsidR="00C539F7">
        <w:t xml:space="preserve"> TEXT,</w:t>
      </w:r>
    </w:p>
    <w:p w14:paraId="17A4FEC2" w14:textId="77777777" w:rsidR="00C539F7" w:rsidRDefault="00C539F7" w:rsidP="00C539F7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postal_code</w:t>
      </w:r>
      <w:proofErr w:type="spellEnd"/>
      <w:r>
        <w:t xml:space="preserve"> TEXT,</w:t>
      </w:r>
    </w:p>
    <w:p w14:paraId="02BB1CBC" w14:textId="52450FA2" w:rsidR="00C539F7" w:rsidRDefault="00C539F7" w:rsidP="002F435C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property_type</w:t>
      </w:r>
      <w:proofErr w:type="spellEnd"/>
      <w:r>
        <w:t xml:space="preserve"> TEXT,</w:t>
      </w:r>
    </w:p>
    <w:p w14:paraId="0FF51293" w14:textId="77777777" w:rsidR="00C539F7" w:rsidRDefault="00C539F7" w:rsidP="00C539F7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room_type</w:t>
      </w:r>
      <w:proofErr w:type="spellEnd"/>
      <w:r>
        <w:t xml:space="preserve"> TEXT,</w:t>
      </w:r>
    </w:p>
    <w:p w14:paraId="6D68E1BF" w14:textId="220AEB86" w:rsidR="00C539F7" w:rsidRDefault="002F435C" w:rsidP="00C539F7">
      <w:pPr>
        <w:pStyle w:val="ListParagraph"/>
        <w:numPr>
          <w:ilvl w:val="1"/>
          <w:numId w:val="16"/>
        </w:numPr>
        <w:spacing w:before="240" w:after="0"/>
      </w:pPr>
      <w:r>
        <w:t>price integer,</w:t>
      </w:r>
    </w:p>
    <w:p w14:paraId="0BF244EA" w14:textId="4D4B3D44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source_loaded</w:t>
      </w:r>
      <w:proofErr w:type="spellEnd"/>
      <w:r>
        <w:t xml:space="preserve"> text   </w:t>
      </w:r>
    </w:p>
    <w:p w14:paraId="1C9C92BB" w14:textId="69663CD0" w:rsidR="002F435C" w:rsidRDefault="002F435C" w:rsidP="002F435C">
      <w:pPr>
        <w:pStyle w:val="ListParagraph"/>
        <w:numPr>
          <w:ilvl w:val="0"/>
          <w:numId w:val="16"/>
        </w:numPr>
        <w:spacing w:before="240" w:after="0"/>
      </w:pPr>
      <w:r>
        <w:t>Create table for Hotels with:</w:t>
      </w:r>
    </w:p>
    <w:p w14:paraId="3DB5DAB6" w14:textId="1F05D223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r>
        <w:t>id INT PRIMARY KEY,</w:t>
      </w:r>
    </w:p>
    <w:p w14:paraId="3D5B506C" w14:textId="402C18FD" w:rsidR="00E46424" w:rsidRDefault="00E46424" w:rsidP="002F435C">
      <w:pPr>
        <w:pStyle w:val="ListParagraph"/>
        <w:numPr>
          <w:ilvl w:val="1"/>
          <w:numId w:val="16"/>
        </w:numPr>
        <w:spacing w:before="240" w:after="0"/>
      </w:pPr>
      <w:r>
        <w:t>FSA TEXT,</w:t>
      </w:r>
    </w:p>
    <w:p w14:paraId="04945C9A" w14:textId="77777777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postal_code</w:t>
      </w:r>
      <w:proofErr w:type="spellEnd"/>
      <w:r>
        <w:t xml:space="preserve"> TEXT,</w:t>
      </w:r>
    </w:p>
    <w:p w14:paraId="4AB12350" w14:textId="77777777" w:rsidR="002F435C" w:rsidRDefault="002F435C" w:rsidP="002F435C">
      <w:pPr>
        <w:pStyle w:val="ListParagraph"/>
        <w:numPr>
          <w:ilvl w:val="1"/>
          <w:numId w:val="16"/>
        </w:numPr>
        <w:spacing w:before="240" w:after="0"/>
      </w:pPr>
      <w:r>
        <w:t>price integer,</w:t>
      </w:r>
    </w:p>
    <w:p w14:paraId="4CBDA2CD" w14:textId="32369CFC" w:rsidR="002F435C" w:rsidRDefault="002F435C" w:rsidP="00EE5A1A">
      <w:pPr>
        <w:pStyle w:val="ListParagraph"/>
        <w:numPr>
          <w:ilvl w:val="1"/>
          <w:numId w:val="16"/>
        </w:numPr>
        <w:spacing w:before="240" w:after="0"/>
      </w:pPr>
      <w:proofErr w:type="spellStart"/>
      <w:r>
        <w:t>source_loaded</w:t>
      </w:r>
      <w:proofErr w:type="spellEnd"/>
      <w:r>
        <w:t xml:space="preserve"> text   </w:t>
      </w:r>
    </w:p>
    <w:p w14:paraId="61F78FFA" w14:textId="77777777" w:rsidR="000B078F" w:rsidRDefault="000B078F" w:rsidP="00EE5A1A">
      <w:pPr>
        <w:spacing w:before="240" w:after="0"/>
      </w:pPr>
      <w:bookmarkStart w:id="16" w:name="_Hlk6425970"/>
    </w:p>
    <w:p w14:paraId="38FEF774" w14:textId="2631DCFD" w:rsidR="00EE5A1A" w:rsidRDefault="00EE5A1A" w:rsidP="00EE5A1A">
      <w:pPr>
        <w:spacing w:before="240" w:after="0"/>
      </w:pPr>
      <w:r>
        <w:lastRenderedPageBreak/>
        <w:t>Airbnb cleaning and transformation method:</w:t>
      </w:r>
      <w:r w:rsidR="00C158BE">
        <w:t xml:space="preserve"> </w:t>
      </w:r>
      <w:proofErr w:type="spellStart"/>
      <w:r w:rsidR="00C158BE">
        <w:t>Airbnb.ipynb</w:t>
      </w:r>
      <w:proofErr w:type="spellEnd"/>
    </w:p>
    <w:bookmarkEnd w:id="16"/>
    <w:p w14:paraId="0CE06E63" w14:textId="59C833D9" w:rsidR="00D82A21" w:rsidRDefault="00D82A21" w:rsidP="00EE5A1A">
      <w:pPr>
        <w:pStyle w:val="ListParagraph"/>
        <w:numPr>
          <w:ilvl w:val="0"/>
          <w:numId w:val="8"/>
        </w:numPr>
        <w:spacing w:after="0"/>
      </w:pPr>
      <w:r>
        <w:t>With Pandas, read listings-</w:t>
      </w:r>
      <w:r w:rsidR="00B74797">
        <w:t>3</w:t>
      </w:r>
      <w:r>
        <w:t xml:space="preserve">.csv file to create </w:t>
      </w:r>
      <w:proofErr w:type="spellStart"/>
      <w:r>
        <w:t>DataFrame</w:t>
      </w:r>
      <w:proofErr w:type="spellEnd"/>
      <w:r>
        <w:t xml:space="preserve"> named “</w:t>
      </w:r>
      <w:proofErr w:type="spellStart"/>
      <w:r>
        <w:t>airbnb_df</w:t>
      </w:r>
      <w:proofErr w:type="spellEnd"/>
      <w:r>
        <w:t>”</w:t>
      </w:r>
    </w:p>
    <w:p w14:paraId="4EF1F313" w14:textId="19143DE0" w:rsidR="00D82A21" w:rsidRDefault="00D82A21" w:rsidP="00D82A21">
      <w:pPr>
        <w:pStyle w:val="ListParagraph"/>
        <w:numPr>
          <w:ilvl w:val="0"/>
          <w:numId w:val="8"/>
        </w:numPr>
        <w:spacing w:after="0"/>
      </w:pPr>
      <w:r>
        <w:t>Create a copy of “</w:t>
      </w:r>
      <w:proofErr w:type="spellStart"/>
      <w:r>
        <w:t>airbnb_df</w:t>
      </w:r>
      <w:proofErr w:type="spellEnd"/>
      <w:r>
        <w:t xml:space="preserve">” with required columns </w:t>
      </w:r>
      <w:r w:rsidRPr="00D82A21">
        <w:t>'</w:t>
      </w:r>
      <w:proofErr w:type="spellStart"/>
      <w:r w:rsidRPr="00D82A21">
        <w:t>zipcode</w:t>
      </w:r>
      <w:proofErr w:type="spellEnd"/>
      <w:r w:rsidRPr="00D82A21">
        <w:t>',</w:t>
      </w:r>
      <w:r>
        <w:t xml:space="preserve"> </w:t>
      </w:r>
      <w:r w:rsidRPr="00D82A21">
        <w:t>'</w:t>
      </w:r>
      <w:proofErr w:type="spellStart"/>
      <w:r w:rsidRPr="00D82A21">
        <w:t>property_type</w:t>
      </w:r>
      <w:proofErr w:type="spellEnd"/>
      <w:r w:rsidRPr="00D82A21">
        <w:t>',</w:t>
      </w:r>
      <w:r>
        <w:t xml:space="preserve"> </w:t>
      </w:r>
      <w:r w:rsidRPr="00D82A21">
        <w:t>'</w:t>
      </w:r>
      <w:proofErr w:type="spellStart"/>
      <w:r w:rsidRPr="00D82A21">
        <w:t>room_type</w:t>
      </w:r>
      <w:proofErr w:type="spellEnd"/>
      <w:r w:rsidRPr="00D82A21">
        <w:t>',</w:t>
      </w:r>
      <w:r>
        <w:t xml:space="preserve"> </w:t>
      </w:r>
      <w:r w:rsidRPr="00D82A21">
        <w:t>'price'</w:t>
      </w:r>
      <w:r w:rsidR="00CD6135">
        <w:t xml:space="preserve"> as “</w:t>
      </w:r>
      <w:proofErr w:type="spellStart"/>
      <w:r w:rsidR="00CD6135">
        <w:t>airbnb_data_df</w:t>
      </w:r>
      <w:proofErr w:type="spellEnd"/>
      <w:r w:rsidR="00CD6135">
        <w:t>”</w:t>
      </w:r>
    </w:p>
    <w:p w14:paraId="03DFA914" w14:textId="3DCF55C0" w:rsidR="00D82A21" w:rsidRDefault="00C158BE" w:rsidP="00D82A21">
      <w:pPr>
        <w:pStyle w:val="ListParagraph"/>
        <w:numPr>
          <w:ilvl w:val="1"/>
          <w:numId w:val="8"/>
        </w:numPr>
        <w:spacing w:after="0"/>
      </w:pPr>
      <w:r>
        <w:t xml:space="preserve">Check with airbnb_df.info for missing values - </w:t>
      </w:r>
      <w:r w:rsidR="00D82A21">
        <w:t>These columns are non-null</w:t>
      </w:r>
      <w:r>
        <w:t xml:space="preserve"> and therefore do not require further cleaning</w:t>
      </w:r>
    </w:p>
    <w:p w14:paraId="65D22513" w14:textId="2A0E020C" w:rsidR="00D82A21" w:rsidRDefault="00D82A21" w:rsidP="00D82A21">
      <w:pPr>
        <w:pStyle w:val="ListParagraph"/>
        <w:numPr>
          <w:ilvl w:val="0"/>
          <w:numId w:val="8"/>
        </w:numPr>
        <w:spacing w:after="0"/>
      </w:pPr>
      <w:r>
        <w:t>Rename ‘</w:t>
      </w:r>
      <w:proofErr w:type="spellStart"/>
      <w:r>
        <w:t>zipcode</w:t>
      </w:r>
      <w:proofErr w:type="spellEnd"/>
      <w:r>
        <w:t>’ column to ‘</w:t>
      </w:r>
      <w:proofErr w:type="spellStart"/>
      <w:r>
        <w:t>postal_code</w:t>
      </w:r>
      <w:proofErr w:type="spellEnd"/>
      <w:r>
        <w:t>’</w:t>
      </w:r>
    </w:p>
    <w:p w14:paraId="76715B8D" w14:textId="1F5D1B6E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Add column “</w:t>
      </w:r>
      <w:proofErr w:type="spellStart"/>
      <w:r>
        <w:t>source_loaded</w:t>
      </w:r>
      <w:proofErr w:type="spellEnd"/>
      <w:r>
        <w:t>” filling all rows with “Airbnb” – this will be useful when combining hotel and Airbnb data later to know where a price came from</w:t>
      </w:r>
    </w:p>
    <w:p w14:paraId="4B6A63FB" w14:textId="4B8A6DDF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Pass a new column “FSA” to the “</w:t>
      </w:r>
      <w:proofErr w:type="spellStart"/>
      <w:r>
        <w:t>airbnb_data_df</w:t>
      </w:r>
      <w:proofErr w:type="spellEnd"/>
      <w:r>
        <w:t>”, by grabbing the first 3 digits from the postal code column</w:t>
      </w:r>
    </w:p>
    <w:p w14:paraId="18A5EE1D" w14:textId="06EA1F5B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We removed any incomplete postal codes – however since we ended up using FSA, this step would not be required</w:t>
      </w:r>
    </w:p>
    <w:p w14:paraId="5EC1A1A0" w14:textId="44CA41DE" w:rsid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>We then created a list from Airbnb data locations to run the Hotel website scraping against – this ensures we will have common FSAs for price comparison</w:t>
      </w:r>
    </w:p>
    <w:p w14:paraId="1E4DBE0A" w14:textId="7277D191" w:rsidR="00C158BE" w:rsidRDefault="00C158BE" w:rsidP="00C158BE">
      <w:pPr>
        <w:pStyle w:val="ListParagraph"/>
        <w:numPr>
          <w:ilvl w:val="1"/>
          <w:numId w:val="8"/>
        </w:numPr>
        <w:spacing w:after="0"/>
      </w:pPr>
      <w:r>
        <w:t xml:space="preserve">Export this to </w:t>
      </w:r>
      <w:r w:rsidR="002044A1">
        <w:t>h</w:t>
      </w:r>
      <w:r w:rsidR="00DB31C1">
        <w:t>otel_list.csv</w:t>
      </w:r>
    </w:p>
    <w:p w14:paraId="4A74FB66" w14:textId="5EF6E074" w:rsidR="00C158BE" w:rsidRDefault="00DB31C1" w:rsidP="00C158BE">
      <w:pPr>
        <w:pStyle w:val="ListParagraph"/>
        <w:numPr>
          <w:ilvl w:val="1"/>
          <w:numId w:val="8"/>
        </w:numPr>
        <w:spacing w:after="0"/>
      </w:pPr>
      <w:r>
        <w:t xml:space="preserve">Because the postal code will need to be hard coded into the Hotels.com URL for scraping, we manually did this in the Book2.txt file, using the postal codes from </w:t>
      </w:r>
      <w:r w:rsidR="002044A1">
        <w:t>h</w:t>
      </w:r>
      <w:r>
        <w:t>otel_list.csv</w:t>
      </w:r>
    </w:p>
    <w:p w14:paraId="4616DC55" w14:textId="518F1648" w:rsidR="00D82A21" w:rsidRDefault="00C158BE" w:rsidP="00C158BE">
      <w:pPr>
        <w:pStyle w:val="ListParagraph"/>
        <w:numPr>
          <w:ilvl w:val="0"/>
          <w:numId w:val="8"/>
        </w:numPr>
        <w:spacing w:after="0"/>
      </w:pPr>
      <w:r>
        <w:t xml:space="preserve">Set Airbnb </w:t>
      </w:r>
      <w:proofErr w:type="spellStart"/>
      <w:r>
        <w:t>DataFrame</w:t>
      </w:r>
      <w:proofErr w:type="spellEnd"/>
      <w:r>
        <w:t xml:space="preserve"> index to FSA column and change p</w:t>
      </w:r>
      <w:r w:rsidR="00D82A21" w:rsidRPr="00C158BE">
        <w:t xml:space="preserve">rice column data type </w:t>
      </w:r>
      <w:r>
        <w:t>from</w:t>
      </w:r>
      <w:r w:rsidR="00D82A21" w:rsidRPr="00C158BE">
        <w:t xml:space="preserve"> </w:t>
      </w:r>
      <w:r>
        <w:t xml:space="preserve">INT </w:t>
      </w:r>
      <w:r w:rsidR="00D82A21" w:rsidRPr="00C158BE">
        <w:t>to float</w:t>
      </w:r>
    </w:p>
    <w:p w14:paraId="7956AB49" w14:textId="7F21594E" w:rsidR="00C158BE" w:rsidRPr="00C158BE" w:rsidRDefault="00C158BE" w:rsidP="00C158BE">
      <w:pPr>
        <w:pStyle w:val="ListParagraph"/>
        <w:numPr>
          <w:ilvl w:val="0"/>
          <w:numId w:val="8"/>
        </w:numPr>
        <w:spacing w:after="0"/>
      </w:pPr>
      <w:r>
        <w:t xml:space="preserve">Export this final </w:t>
      </w:r>
      <w:proofErr w:type="spellStart"/>
      <w:r>
        <w:t>Airbnb_transformed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to CSV </w:t>
      </w:r>
      <w:r w:rsidR="002044A1">
        <w:t>as Airbnb_table.csv</w:t>
      </w:r>
      <w:r>
        <w:t>– which will be used to connect to MySQL</w:t>
      </w:r>
    </w:p>
    <w:p w14:paraId="4D7DE6E7" w14:textId="77777777" w:rsidR="00C539F7" w:rsidRDefault="00C539F7" w:rsidP="00B74797">
      <w:pPr>
        <w:pStyle w:val="ListParagraph"/>
        <w:spacing w:after="0"/>
      </w:pPr>
    </w:p>
    <w:p w14:paraId="35B9AB25" w14:textId="66A77B9C" w:rsidR="00EE5A1A" w:rsidRDefault="00EE5A1A" w:rsidP="00EE5A1A">
      <w:pPr>
        <w:spacing w:before="240" w:after="0"/>
      </w:pPr>
      <w:r>
        <w:t xml:space="preserve">Hotel </w:t>
      </w:r>
      <w:r w:rsidR="00C158BE">
        <w:t xml:space="preserve">data scrape, </w:t>
      </w:r>
      <w:r>
        <w:t>cleaning and transformation method:</w:t>
      </w:r>
    </w:p>
    <w:p w14:paraId="49BF8919" w14:textId="619FDF6E" w:rsidR="008B7A1B" w:rsidRDefault="00462B85" w:rsidP="00EE5A1A">
      <w:pPr>
        <w:pStyle w:val="ListParagraph"/>
        <w:numPr>
          <w:ilvl w:val="0"/>
          <w:numId w:val="8"/>
        </w:numPr>
        <w:spacing w:after="0"/>
      </w:pPr>
      <w:r>
        <w:t xml:space="preserve">Using </w:t>
      </w:r>
      <w:proofErr w:type="spellStart"/>
      <w:r>
        <w:t>BeautifulSoup</w:t>
      </w:r>
      <w:proofErr w:type="spellEnd"/>
      <w:r w:rsidR="00760D22">
        <w:t xml:space="preserve">, run through a list of URLs </w:t>
      </w:r>
      <w:r w:rsidR="00DB31C1">
        <w:t xml:space="preserve">from Book2.txt </w:t>
      </w:r>
      <w:r w:rsidR="00760D22">
        <w:t>to grab hotel data</w:t>
      </w:r>
    </w:p>
    <w:p w14:paraId="650D1511" w14:textId="385E2142" w:rsidR="00760D22" w:rsidRDefault="00760D22" w:rsidP="00760D22">
      <w:pPr>
        <w:pStyle w:val="ListParagraph"/>
        <w:numPr>
          <w:ilvl w:val="0"/>
          <w:numId w:val="8"/>
        </w:numPr>
        <w:spacing w:after="0"/>
      </w:pPr>
      <w:r>
        <w:t>To scrape the hotel postal code and price</w:t>
      </w:r>
      <w:r w:rsidR="00DB31C1">
        <w:t>, results are found within a section with class “</w:t>
      </w:r>
      <w:r w:rsidRPr="00760D22">
        <w:t>hotel-wrap"</w:t>
      </w:r>
    </w:p>
    <w:p w14:paraId="58D9E86C" w14:textId="76816437" w:rsidR="00760D22" w:rsidRDefault="00760D22" w:rsidP="00760D22">
      <w:pPr>
        <w:pStyle w:val="ListParagraph"/>
        <w:numPr>
          <w:ilvl w:val="1"/>
          <w:numId w:val="8"/>
        </w:numPr>
        <w:spacing w:after="0"/>
      </w:pPr>
      <w:r>
        <w:t xml:space="preserve">Run a for loop within this and try for error handling </w:t>
      </w:r>
    </w:p>
    <w:p w14:paraId="326B43D1" w14:textId="0524EB26" w:rsidR="00760D22" w:rsidRDefault="000B078F" w:rsidP="00760D22">
      <w:pPr>
        <w:pStyle w:val="ListParagraph"/>
        <w:numPr>
          <w:ilvl w:val="1"/>
          <w:numId w:val="8"/>
        </w:numPr>
        <w:spacing w:after="0"/>
      </w:pPr>
      <w:r>
        <w:t>P</w:t>
      </w:r>
      <w:r w:rsidR="00760D22">
        <w:t xml:space="preserve">ostal code is found under: </w:t>
      </w:r>
      <w:r w:rsidR="00760D22" w:rsidRPr="00760D22">
        <w:t xml:space="preserve"> address = </w:t>
      </w:r>
      <w:proofErr w:type="spellStart"/>
      <w:proofErr w:type="gramStart"/>
      <w:r w:rsidR="00760D22" w:rsidRPr="00760D22">
        <w:t>result.find</w:t>
      </w:r>
      <w:proofErr w:type="spellEnd"/>
      <w:proofErr w:type="gramEnd"/>
      <w:r w:rsidR="00760D22" w:rsidRPr="00760D22">
        <w:t>('address', class_="contact").text</w:t>
      </w:r>
    </w:p>
    <w:p w14:paraId="3C81C277" w14:textId="4DACDF67" w:rsidR="00760D22" w:rsidRDefault="000B078F" w:rsidP="00760D22">
      <w:pPr>
        <w:pStyle w:val="ListParagraph"/>
        <w:numPr>
          <w:ilvl w:val="1"/>
          <w:numId w:val="8"/>
        </w:numPr>
        <w:spacing w:after="0"/>
      </w:pPr>
      <w:r>
        <w:t>P</w:t>
      </w:r>
      <w:r w:rsidR="00760D22">
        <w:t xml:space="preserve">rice is found under: </w:t>
      </w:r>
      <w:r w:rsidR="00760D22" w:rsidRPr="00760D22">
        <w:t xml:space="preserve">price = </w:t>
      </w:r>
      <w:proofErr w:type="spellStart"/>
      <w:proofErr w:type="gramStart"/>
      <w:r w:rsidR="00760D22" w:rsidRPr="00760D22">
        <w:t>result.find</w:t>
      </w:r>
      <w:proofErr w:type="spellEnd"/>
      <w:proofErr w:type="gramEnd"/>
      <w:r w:rsidR="00760D22" w:rsidRPr="00760D22">
        <w:t>('a', class_="price-link").text</w:t>
      </w:r>
    </w:p>
    <w:p w14:paraId="1E871A8A" w14:textId="2790FAA1" w:rsidR="00760D22" w:rsidRDefault="000B078F" w:rsidP="00760D22">
      <w:pPr>
        <w:pStyle w:val="ListParagraph"/>
        <w:numPr>
          <w:ilvl w:val="1"/>
          <w:numId w:val="8"/>
        </w:numPr>
        <w:spacing w:after="0"/>
      </w:pPr>
      <w:r>
        <w:t>U</w:t>
      </w:r>
      <w:r w:rsidR="00760D22">
        <w:t>se if (address, price) to capture only results with both</w:t>
      </w:r>
    </w:p>
    <w:p w14:paraId="17423643" w14:textId="3F3E01EB" w:rsidR="00760D22" w:rsidRDefault="00760D22" w:rsidP="00760D22">
      <w:pPr>
        <w:pStyle w:val="ListParagraph"/>
        <w:numPr>
          <w:ilvl w:val="1"/>
          <w:numId w:val="8"/>
        </w:numPr>
        <w:spacing w:after="0"/>
      </w:pPr>
      <w:r>
        <w:t xml:space="preserve">Because the address contains </w:t>
      </w:r>
      <w:r w:rsidR="002F435C">
        <w:t>several</w:t>
      </w:r>
      <w:r>
        <w:t xml:space="preserve"> elements: street number and street name, neighbourhood (sometimes neighbourhood is included and sometimes it is not), city, province, postal code, country and phone number – we </w:t>
      </w:r>
      <w:r w:rsidR="0011270D">
        <w:t>need to split this and grab only the postal code</w:t>
      </w:r>
    </w:p>
    <w:p w14:paraId="71EEFA90" w14:textId="4D868B06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t>For addresses with all 7 elements, split and grab the 4</w:t>
      </w:r>
      <w:r w:rsidRPr="0011270D">
        <w:rPr>
          <w:vertAlign w:val="superscript"/>
        </w:rPr>
        <w:t>th</w:t>
      </w:r>
      <w:r>
        <w:t xml:space="preserve"> element</w:t>
      </w:r>
    </w:p>
    <w:p w14:paraId="3D903B6C" w14:textId="7CE820EE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lastRenderedPageBreak/>
        <w:t>For addresses with 6 elements, split and grab the 3</w:t>
      </w:r>
      <w:r w:rsidRPr="0011270D">
        <w:rPr>
          <w:vertAlign w:val="superscript"/>
        </w:rPr>
        <w:t>rd</w:t>
      </w:r>
      <w:r>
        <w:t xml:space="preserve"> element </w:t>
      </w:r>
    </w:p>
    <w:p w14:paraId="70444CC2" w14:textId="6DD9D4D1" w:rsidR="0011270D" w:rsidRDefault="0011270D" w:rsidP="0011270D">
      <w:pPr>
        <w:pStyle w:val="ListParagraph"/>
        <w:numPr>
          <w:ilvl w:val="1"/>
          <w:numId w:val="8"/>
        </w:numPr>
        <w:spacing w:after="0"/>
      </w:pPr>
      <w:r>
        <w:t>Because some prices return 2 values and others return only the discount price, we need to make sure we grab only the discount price:</w:t>
      </w:r>
    </w:p>
    <w:p w14:paraId="4CAF5504" w14:textId="2166B499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t xml:space="preserve">For prices with </w:t>
      </w:r>
      <w:proofErr w:type="spellStart"/>
      <w:r>
        <w:t>len</w:t>
      </w:r>
      <w:proofErr w:type="spellEnd"/>
      <w:r>
        <w:t xml:space="preserve"> &gt;2, grab index value [1]</w:t>
      </w:r>
    </w:p>
    <w:p w14:paraId="7C2B1C52" w14:textId="687124E3" w:rsidR="0011270D" w:rsidRDefault="0011270D" w:rsidP="0011270D">
      <w:pPr>
        <w:pStyle w:val="ListParagraph"/>
        <w:numPr>
          <w:ilvl w:val="2"/>
          <w:numId w:val="8"/>
        </w:numPr>
        <w:spacing w:after="0"/>
      </w:pPr>
      <w:r>
        <w:t xml:space="preserve">Else (for prices with </w:t>
      </w:r>
      <w:proofErr w:type="spellStart"/>
      <w:r>
        <w:t>len</w:t>
      </w:r>
      <w:proofErr w:type="spellEnd"/>
      <w:r>
        <w:t xml:space="preserve"> 1), grab index value [0]</w:t>
      </w:r>
    </w:p>
    <w:p w14:paraId="57A10B2E" w14:textId="6DDA2E3C" w:rsidR="0011270D" w:rsidRDefault="0011270D" w:rsidP="0011270D">
      <w:pPr>
        <w:pStyle w:val="ListParagraph"/>
        <w:numPr>
          <w:ilvl w:val="0"/>
          <w:numId w:val="8"/>
        </w:numPr>
        <w:spacing w:after="0"/>
      </w:pPr>
      <w:r>
        <w:t xml:space="preserve">When postal code and price results are printed, display in a </w:t>
      </w:r>
      <w:proofErr w:type="gramStart"/>
      <w:r>
        <w:t>MongoDB collection</w:t>
      </w:r>
      <w:r w:rsidR="00DB31C1">
        <w:t xml:space="preserve"> “listings”</w:t>
      </w:r>
      <w:proofErr w:type="gramEnd"/>
      <w:r>
        <w:t xml:space="preserve"> and </w:t>
      </w:r>
      <w:r w:rsidR="000B078F">
        <w:t xml:space="preserve">from that a </w:t>
      </w:r>
      <w:r>
        <w:t xml:space="preserve">pandas </w:t>
      </w:r>
      <w:proofErr w:type="spellStart"/>
      <w:r>
        <w:t>DataFrame</w:t>
      </w:r>
      <w:proofErr w:type="spellEnd"/>
      <w:r>
        <w:t xml:space="preserve"> “</w:t>
      </w:r>
      <w:proofErr w:type="spellStart"/>
      <w:r w:rsidRPr="0011270D">
        <w:t>new_customer_location_df</w:t>
      </w:r>
      <w:proofErr w:type="spellEnd"/>
      <w:r>
        <w:t>”</w:t>
      </w:r>
    </w:p>
    <w:p w14:paraId="05CE911C" w14:textId="46B4596B" w:rsidR="0011270D" w:rsidRDefault="0011270D" w:rsidP="0011270D">
      <w:pPr>
        <w:pStyle w:val="ListParagraph"/>
        <w:numPr>
          <w:ilvl w:val="0"/>
          <w:numId w:val="8"/>
        </w:numPr>
        <w:spacing w:after="0"/>
      </w:pPr>
      <w:r>
        <w:t>Pass a new column “FSA” to the “</w:t>
      </w:r>
      <w:proofErr w:type="spellStart"/>
      <w:r w:rsidRPr="0011270D">
        <w:t>new_customer_location_df</w:t>
      </w:r>
      <w:proofErr w:type="spellEnd"/>
      <w:r>
        <w:t>”, by grabbing the first 3 digits from the postal code column</w:t>
      </w:r>
    </w:p>
    <w:p w14:paraId="2A9FE250" w14:textId="7F7B3D20" w:rsidR="0011270D" w:rsidRDefault="0011270D" w:rsidP="0011270D">
      <w:pPr>
        <w:pStyle w:val="ListParagraph"/>
        <w:numPr>
          <w:ilvl w:val="0"/>
          <w:numId w:val="8"/>
        </w:numPr>
        <w:spacing w:after="0"/>
      </w:pPr>
      <w:r>
        <w:t xml:space="preserve">Remove the dollar sign from price column with </w:t>
      </w:r>
      <w:proofErr w:type="spellStart"/>
      <w:r w:rsidRPr="0011270D">
        <w:t>new_customer_location_df</w:t>
      </w:r>
      <w:proofErr w:type="spellEnd"/>
      <w:r w:rsidRPr="0011270D">
        <w:t xml:space="preserve">["price"] = </w:t>
      </w:r>
      <w:proofErr w:type="spellStart"/>
      <w:r w:rsidRPr="0011270D">
        <w:t>new_customer_location_df</w:t>
      </w:r>
      <w:proofErr w:type="spellEnd"/>
      <w:r w:rsidRPr="0011270D">
        <w:t>["price"</w:t>
      </w:r>
      <w:proofErr w:type="gramStart"/>
      <w:r w:rsidRPr="0011270D">
        <w:t>].apply</w:t>
      </w:r>
      <w:proofErr w:type="gramEnd"/>
      <w:r w:rsidRPr="0011270D">
        <w:t xml:space="preserve">(lambda x : </w:t>
      </w:r>
      <w:proofErr w:type="spellStart"/>
      <w:r w:rsidRPr="0011270D">
        <w:t>x.replace</w:t>
      </w:r>
      <w:proofErr w:type="spellEnd"/>
      <w:r w:rsidRPr="0011270D">
        <w:t>('$',''))</w:t>
      </w:r>
      <w:r>
        <w:t xml:space="preserve"> and change to type float </w:t>
      </w:r>
    </w:p>
    <w:p w14:paraId="4D3B58EB" w14:textId="2E0BFC57" w:rsidR="0011270D" w:rsidRDefault="00DB31C1" w:rsidP="0011270D">
      <w:pPr>
        <w:pStyle w:val="ListParagraph"/>
        <w:numPr>
          <w:ilvl w:val="0"/>
          <w:numId w:val="8"/>
        </w:numPr>
        <w:spacing w:after="0"/>
      </w:pPr>
      <w:r>
        <w:t>Set FSA column as index and e</w:t>
      </w:r>
      <w:r w:rsidR="00186C14">
        <w:t>xport the transformed “</w:t>
      </w:r>
      <w:proofErr w:type="spellStart"/>
      <w:r w:rsidR="00186C14" w:rsidRPr="0011270D">
        <w:t>new_customer_location_df</w:t>
      </w:r>
      <w:proofErr w:type="spellEnd"/>
      <w:r w:rsidR="00186C14">
        <w:t xml:space="preserve">” to csv </w:t>
      </w:r>
      <w:r>
        <w:t>as “Hotel_list.csv”</w:t>
      </w:r>
    </w:p>
    <w:p w14:paraId="010E7DD6" w14:textId="77777777" w:rsidR="00EE5A1A" w:rsidRDefault="00EE5A1A" w:rsidP="00EE5A1A"/>
    <w:p w14:paraId="2C5508C4" w14:textId="206E8E33" w:rsidR="00E03B9C" w:rsidRDefault="00E03B9C" w:rsidP="00837EC3">
      <w:pPr>
        <w:pStyle w:val="Heading2"/>
        <w:numPr>
          <w:ilvl w:val="1"/>
          <w:numId w:val="1"/>
        </w:numPr>
      </w:pPr>
      <w:bookmarkStart w:id="17" w:name="_Toc6423818"/>
      <w:r>
        <w:t xml:space="preserve">Data </w:t>
      </w:r>
      <w:r w:rsidR="00821CEF">
        <w:t>Load</w:t>
      </w:r>
      <w:bookmarkEnd w:id="17"/>
    </w:p>
    <w:p w14:paraId="416E8A5D" w14:textId="77777777" w:rsidR="009F677F" w:rsidRDefault="009F677F" w:rsidP="00AB775A">
      <w:pPr>
        <w:spacing w:after="0"/>
      </w:pPr>
    </w:p>
    <w:p w14:paraId="4B8BF0FA" w14:textId="1745BB6D" w:rsidR="007B621C" w:rsidRDefault="007B621C" w:rsidP="00AB775A">
      <w:pPr>
        <w:spacing w:after="0"/>
      </w:pPr>
      <w:r w:rsidRPr="007B621C">
        <w:t xml:space="preserve">MySQL connection file: </w:t>
      </w:r>
      <w:proofErr w:type="spellStart"/>
      <w:r w:rsidR="00B22A69">
        <w:t>h</w:t>
      </w:r>
      <w:r w:rsidRPr="007B621C">
        <w:t>otels_abnb</w:t>
      </w:r>
      <w:r w:rsidR="000B078F">
        <w:t>_</w:t>
      </w:r>
      <w:proofErr w:type="gramStart"/>
      <w:r w:rsidRPr="007B621C">
        <w:t>etl.ipnyb</w:t>
      </w:r>
      <w:proofErr w:type="spellEnd"/>
      <w:proofErr w:type="gramEnd"/>
    </w:p>
    <w:p w14:paraId="530874EE" w14:textId="4D11A27A" w:rsidR="001F144E" w:rsidRDefault="001F144E" w:rsidP="00AB775A">
      <w:pPr>
        <w:spacing w:after="0"/>
      </w:pPr>
      <w:bookmarkStart w:id="18" w:name="_Hlk6426002"/>
      <w:r>
        <w:t xml:space="preserve">Schema: </w:t>
      </w:r>
      <w:proofErr w:type="spellStart"/>
      <w:r w:rsidR="000B078F">
        <w:t>schema</w:t>
      </w:r>
      <w:r w:rsidR="007B621C">
        <w:t>.sql</w:t>
      </w:r>
      <w:proofErr w:type="spellEnd"/>
    </w:p>
    <w:p w14:paraId="1DF9A69D" w14:textId="389305D3" w:rsidR="000B075D" w:rsidRDefault="001F144E" w:rsidP="00AB775A">
      <w:pPr>
        <w:spacing w:after="0"/>
      </w:pPr>
      <w:r>
        <w:t xml:space="preserve">Final database: </w:t>
      </w:r>
      <w:proofErr w:type="spellStart"/>
      <w:r>
        <w:t>Hotels_db</w:t>
      </w:r>
      <w:proofErr w:type="spellEnd"/>
    </w:p>
    <w:p w14:paraId="7B5351E1" w14:textId="64011623" w:rsidR="000B078F" w:rsidRDefault="000B078F" w:rsidP="00AB775A">
      <w:pPr>
        <w:spacing w:after="0"/>
      </w:pPr>
      <w:r>
        <w:t xml:space="preserve">SQL joining/query file: </w:t>
      </w:r>
      <w:proofErr w:type="spellStart"/>
      <w:r>
        <w:t>query.sql</w:t>
      </w:r>
      <w:proofErr w:type="spellEnd"/>
    </w:p>
    <w:bookmarkEnd w:id="18"/>
    <w:p w14:paraId="69D139E6" w14:textId="25E561A8" w:rsidR="001F144E" w:rsidRDefault="001F144E" w:rsidP="00614FFB"/>
    <w:p w14:paraId="6E20DDF2" w14:textId="58467449" w:rsidR="00AB775A" w:rsidRDefault="00B22A69" w:rsidP="00FC1D36">
      <w:pPr>
        <w:spacing w:after="0"/>
      </w:pPr>
      <w:r>
        <w:t>Loading and joining method:</w:t>
      </w:r>
    </w:p>
    <w:p w14:paraId="21E7F182" w14:textId="72D1ADBC" w:rsidR="00B22A69" w:rsidRDefault="00FC1D36" w:rsidP="00FC1D36">
      <w:pPr>
        <w:pStyle w:val="ListParagraph"/>
        <w:numPr>
          <w:ilvl w:val="0"/>
          <w:numId w:val="18"/>
        </w:numPr>
        <w:spacing w:after="0"/>
      </w:pPr>
      <w:r>
        <w:t xml:space="preserve">As cleaning hotel and Airbnb data was completed in separate notebooks, we connected to the csv’s in a new notebook and then connected to the </w:t>
      </w:r>
      <w:proofErr w:type="spellStart"/>
      <w:r>
        <w:t>Hotels_db</w:t>
      </w:r>
      <w:proofErr w:type="spellEnd"/>
      <w:r>
        <w:t xml:space="preserve"> in MySQL</w:t>
      </w:r>
    </w:p>
    <w:p w14:paraId="1A3EE238" w14:textId="6E3C3838" w:rsidR="001F144E" w:rsidRDefault="00FC1D36" w:rsidP="00A35E56">
      <w:pPr>
        <w:pStyle w:val="ListParagraph"/>
        <w:numPr>
          <w:ilvl w:val="0"/>
          <w:numId w:val="18"/>
        </w:numPr>
      </w:pPr>
      <w:r>
        <w:t xml:space="preserve">Using the </w:t>
      </w:r>
      <w:proofErr w:type="gramStart"/>
      <w:r>
        <w:t>tables</w:t>
      </w:r>
      <w:proofErr w:type="gramEnd"/>
      <w:r>
        <w:t xml:space="preserve"> we had set up in the </w:t>
      </w:r>
      <w:r w:rsidR="000B078F">
        <w:t>schema</w:t>
      </w:r>
      <w:r>
        <w:t xml:space="preserve"> file </w:t>
      </w:r>
      <w:r w:rsidR="00A35E56" w:rsidRPr="00A35E56">
        <w:t>(</w:t>
      </w:r>
      <w:proofErr w:type="spellStart"/>
      <w:r w:rsidR="00A35E56" w:rsidRPr="00A35E56">
        <w:t>Listing_abnb</w:t>
      </w:r>
      <w:proofErr w:type="spellEnd"/>
      <w:r w:rsidR="00A35E56">
        <w:t xml:space="preserve"> and </w:t>
      </w:r>
      <w:proofErr w:type="spellStart"/>
      <w:r w:rsidR="00A35E56">
        <w:t>listing_hotels</w:t>
      </w:r>
      <w:proofErr w:type="spellEnd"/>
      <w:r w:rsidR="00A35E56" w:rsidRPr="00A35E56">
        <w:t>)</w:t>
      </w:r>
      <w:r w:rsidR="00A35E56">
        <w:t xml:space="preserve"> </w:t>
      </w:r>
      <w:r>
        <w:t>we joined the two data sets</w:t>
      </w:r>
      <w:r w:rsidR="00A35E56">
        <w:t xml:space="preserve"> with a sub-query</w:t>
      </w:r>
    </w:p>
    <w:p w14:paraId="3A64B4A0" w14:textId="1A935120" w:rsidR="00FC1D36" w:rsidRDefault="00FC1D36" w:rsidP="00FC1D36">
      <w:pPr>
        <w:pStyle w:val="ListParagraph"/>
        <w:numPr>
          <w:ilvl w:val="1"/>
          <w:numId w:val="18"/>
        </w:numPr>
        <w:spacing w:after="0"/>
      </w:pPr>
      <w:r>
        <w:t xml:space="preserve">Select the columns: FSA from Airbnb as </w:t>
      </w:r>
      <w:proofErr w:type="spellStart"/>
      <w:r>
        <w:t>a.FSA</w:t>
      </w:r>
      <w:proofErr w:type="spellEnd"/>
      <w:r>
        <w:t xml:space="preserve">, FSA from Hotels as </w:t>
      </w:r>
      <w:proofErr w:type="spellStart"/>
      <w:r>
        <w:t>b.FSA</w:t>
      </w:r>
      <w:proofErr w:type="spellEnd"/>
      <w:r>
        <w:t>, Airbnb price and Hotel price</w:t>
      </w:r>
    </w:p>
    <w:p w14:paraId="19E7F5BF" w14:textId="6DE35D90" w:rsidR="00FC1D36" w:rsidRDefault="00A35E56" w:rsidP="00FC1D36">
      <w:pPr>
        <w:pStyle w:val="ListParagraph"/>
        <w:numPr>
          <w:ilvl w:val="1"/>
          <w:numId w:val="18"/>
        </w:numPr>
        <w:spacing w:after="0"/>
      </w:pPr>
      <w:r>
        <w:t xml:space="preserve">As we want to compare the best/lowest prices we then select the FSA’s </w:t>
      </w:r>
      <w:proofErr w:type="gramStart"/>
      <w:r>
        <w:t>MIN(</w:t>
      </w:r>
      <w:proofErr w:type="gramEnd"/>
      <w:r>
        <w:t xml:space="preserve">price) from Airbnb table </w:t>
      </w:r>
      <w:bookmarkStart w:id="19" w:name="_Hlk6562301"/>
      <w:r>
        <w:t>(</w:t>
      </w:r>
      <w:proofErr w:type="spellStart"/>
      <w:r>
        <w:t>Listing_abnb</w:t>
      </w:r>
      <w:proofErr w:type="spellEnd"/>
      <w:r>
        <w:t>) using GROUP BY FSA</w:t>
      </w:r>
    </w:p>
    <w:p w14:paraId="468956B2" w14:textId="79ADFD4F" w:rsidR="00A35E56" w:rsidRDefault="00A35E56" w:rsidP="00FC1D36">
      <w:pPr>
        <w:pStyle w:val="ListParagraph"/>
        <w:numPr>
          <w:ilvl w:val="1"/>
          <w:numId w:val="18"/>
        </w:numPr>
        <w:spacing w:after="0"/>
      </w:pPr>
      <w:r>
        <w:t xml:space="preserve">Join with selection of Hotel </w:t>
      </w:r>
      <w:proofErr w:type="gramStart"/>
      <w:r>
        <w:t>MIN(</w:t>
      </w:r>
      <w:proofErr w:type="gramEnd"/>
      <w:r>
        <w:t>price) grouped by FSA on FSA columns</w:t>
      </w:r>
    </w:p>
    <w:p w14:paraId="22DBBE55" w14:textId="274E7918" w:rsidR="00A35E56" w:rsidRDefault="00A35E56" w:rsidP="00A35E56">
      <w:pPr>
        <w:pStyle w:val="ListParagraph"/>
        <w:numPr>
          <w:ilvl w:val="2"/>
          <w:numId w:val="18"/>
        </w:numPr>
        <w:spacing w:after="0"/>
      </w:pPr>
      <w:r>
        <w:t>We used left and right trim (LTRIM, RTRIM) and UPPER to ensure proper formatting when joining</w:t>
      </w:r>
    </w:p>
    <w:p w14:paraId="0EB111A1" w14:textId="0BF6BCD6" w:rsidR="001F144E" w:rsidRPr="00614FFB" w:rsidRDefault="00A35E56" w:rsidP="00614FFB">
      <w:pPr>
        <w:pStyle w:val="ListParagraph"/>
        <w:numPr>
          <w:ilvl w:val="1"/>
          <w:numId w:val="18"/>
        </w:numPr>
        <w:spacing w:after="0"/>
      </w:pPr>
      <w:r>
        <w:t xml:space="preserve">To return a </w:t>
      </w:r>
      <w:proofErr w:type="gramStart"/>
      <w:r>
        <w:t>results</w:t>
      </w:r>
      <w:proofErr w:type="gramEnd"/>
      <w:r>
        <w:t xml:space="preserve"> we used DISTINCT to remove any duplicate FSAs and returned a search for one FSA (e.g. M4M) to obtain the lowest price in that FSA</w:t>
      </w:r>
      <w:bookmarkEnd w:id="19"/>
    </w:p>
    <w:sectPr w:rsidR="001F144E" w:rsidRPr="00614FFB" w:rsidSect="001D20CC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E00D4" w14:textId="77777777" w:rsidR="00157BD7" w:rsidRDefault="00157BD7">
      <w:r>
        <w:separator/>
      </w:r>
    </w:p>
  </w:endnote>
  <w:endnote w:type="continuationSeparator" w:id="0">
    <w:p w14:paraId="458372FD" w14:textId="77777777" w:rsidR="00157BD7" w:rsidRDefault="0015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00"/>
      <w:gridCol w:w="4360"/>
    </w:tblGrid>
    <w:tr w:rsidR="008F0250" w:rsidRPr="00694E42" w14:paraId="2A40CC58" w14:textId="77777777">
      <w:tc>
        <w:tcPr>
          <w:tcW w:w="5114" w:type="dxa"/>
        </w:tcPr>
        <w:p w14:paraId="21B25724" w14:textId="77777777" w:rsidR="008F0250" w:rsidRPr="00694E42" w:rsidRDefault="008F0250" w:rsidP="00524BEB">
          <w:pPr>
            <w:pStyle w:val="Footer"/>
            <w:framePr w:wrap="around" w:vAnchor="text" w:hAnchor="margin" w:xAlign="right" w:y="1"/>
            <w:jc w:val="both"/>
          </w:pPr>
          <w:r>
            <w:rPr>
              <w:rStyle w:val="PageNumber"/>
            </w:rPr>
            <w:t>OA/OIT</w:t>
          </w:r>
        </w:p>
      </w:tc>
      <w:tc>
        <w:tcPr>
          <w:tcW w:w="4462" w:type="dxa"/>
        </w:tcPr>
        <w:p w14:paraId="51C5BF18" w14:textId="77777777" w:rsidR="008F0250" w:rsidRPr="00694E42" w:rsidRDefault="008F0250" w:rsidP="00524BEB">
          <w:pPr>
            <w:pStyle w:val="Footer"/>
            <w:framePr w:wrap="around" w:vAnchor="text" w:hAnchor="margin" w:xAlign="right" w:y="1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Page </w:t>
          </w:r>
          <w:r w:rsidRPr="00694E42">
            <w:rPr>
              <w:rStyle w:val="PageNumber"/>
            </w:rPr>
            <w:fldChar w:fldCharType="begin"/>
          </w:r>
          <w:r w:rsidRPr="00694E42">
            <w:rPr>
              <w:rStyle w:val="PageNumber"/>
            </w:rPr>
            <w:instrText xml:space="preserve"> PAGE </w:instrText>
          </w:r>
          <w:r w:rsidRPr="00694E42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12</w:t>
          </w:r>
          <w:r w:rsidRPr="00694E42">
            <w:rPr>
              <w:rStyle w:val="PageNumber"/>
            </w:rPr>
            <w:fldChar w:fldCharType="end"/>
          </w:r>
        </w:p>
      </w:tc>
    </w:tr>
  </w:tbl>
  <w:p w14:paraId="12EC1088" w14:textId="77777777" w:rsidR="008F0250" w:rsidRPr="00694E42" w:rsidRDefault="008F0250" w:rsidP="00524BEB">
    <w:pPr>
      <w:pStyle w:val="Footer"/>
      <w:framePr w:wrap="around" w:vAnchor="text" w:hAnchor="margin" w:xAlign="right" w:y="1"/>
      <w:jc w:val="both"/>
    </w:pPr>
    <w:r>
      <w:rPr>
        <w:rStyle w:val="PageNumber"/>
      </w:rPr>
      <w:tab/>
    </w:r>
  </w:p>
  <w:p w14:paraId="0542EC9A" w14:textId="77777777" w:rsidR="008F0250" w:rsidRDefault="008F02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41940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14:paraId="6747B70E" w14:textId="207AC15D" w:rsidR="008F0250" w:rsidRDefault="003B316C" w:rsidP="004B1329">
        <w:pPr>
          <w:pStyle w:val="Footer"/>
        </w:pPr>
        <w:r>
          <w:tab/>
        </w:r>
        <w:r>
          <w:tab/>
          <w:t>V 1.</w:t>
        </w:r>
        <w:r w:rsidR="003D50C2">
          <w:t>0</w:t>
        </w:r>
        <w:r w:rsidR="008F0250">
          <w:tab/>
        </w:r>
        <w:r w:rsidR="008F0250">
          <w:tab/>
          <w:t xml:space="preserve">Page </w:t>
        </w:r>
        <w:r w:rsidR="008F0250">
          <w:rPr>
            <w:b/>
            <w:sz w:val="24"/>
            <w:szCs w:val="24"/>
          </w:rPr>
          <w:fldChar w:fldCharType="begin"/>
        </w:r>
        <w:r w:rsidR="008F0250">
          <w:rPr>
            <w:b/>
          </w:rPr>
          <w:instrText xml:space="preserve"> PAGE </w:instrText>
        </w:r>
        <w:r w:rsidR="008F0250">
          <w:rPr>
            <w:b/>
            <w:sz w:val="24"/>
            <w:szCs w:val="24"/>
          </w:rPr>
          <w:fldChar w:fldCharType="separate"/>
        </w:r>
        <w:r w:rsidR="00793E9C">
          <w:rPr>
            <w:b/>
            <w:noProof/>
          </w:rPr>
          <w:t>8</w:t>
        </w:r>
        <w:r w:rsidR="008F0250">
          <w:rPr>
            <w:b/>
            <w:sz w:val="24"/>
            <w:szCs w:val="24"/>
          </w:rPr>
          <w:fldChar w:fldCharType="end"/>
        </w:r>
        <w:r w:rsidR="008F0250">
          <w:t xml:space="preserve"> of </w:t>
        </w:r>
        <w:r w:rsidR="008F0250">
          <w:rPr>
            <w:b/>
            <w:sz w:val="24"/>
            <w:szCs w:val="24"/>
          </w:rPr>
          <w:fldChar w:fldCharType="begin"/>
        </w:r>
        <w:r w:rsidR="008F0250">
          <w:rPr>
            <w:b/>
          </w:rPr>
          <w:instrText xml:space="preserve"> NUMPAGES  </w:instrText>
        </w:r>
        <w:r w:rsidR="008F0250">
          <w:rPr>
            <w:b/>
            <w:sz w:val="24"/>
            <w:szCs w:val="24"/>
          </w:rPr>
          <w:fldChar w:fldCharType="separate"/>
        </w:r>
        <w:r w:rsidR="00793E9C">
          <w:rPr>
            <w:b/>
            <w:noProof/>
          </w:rPr>
          <w:t>8</w:t>
        </w:r>
        <w:r w:rsidR="008F0250">
          <w:rPr>
            <w:b/>
            <w:sz w:val="24"/>
            <w:szCs w:val="24"/>
          </w:rPr>
          <w:fldChar w:fldCharType="end"/>
        </w:r>
      </w:p>
    </w:sdtContent>
  </w:sdt>
  <w:p w14:paraId="454688E6" w14:textId="77777777" w:rsidR="008F0250" w:rsidRDefault="008F0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F596E" w14:textId="77777777" w:rsidR="00157BD7" w:rsidRDefault="00157BD7">
      <w:r>
        <w:separator/>
      </w:r>
    </w:p>
  </w:footnote>
  <w:footnote w:type="continuationSeparator" w:id="0">
    <w:p w14:paraId="32BE705B" w14:textId="77777777" w:rsidR="00157BD7" w:rsidRDefault="00157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17"/>
      <w:gridCol w:w="4943"/>
    </w:tblGrid>
    <w:tr w:rsidR="008F0250" w:rsidRPr="00F04B91" w14:paraId="316BA16D" w14:textId="77777777">
      <w:tc>
        <w:tcPr>
          <w:tcW w:w="4523" w:type="dxa"/>
        </w:tcPr>
        <w:p w14:paraId="02CA3DC2" w14:textId="77777777" w:rsidR="008F0250" w:rsidRPr="00F04B91" w:rsidRDefault="008F0250" w:rsidP="00BB1611">
          <w:pPr>
            <w:pStyle w:val="Header"/>
            <w:rPr>
              <w:noProof/>
            </w:rPr>
          </w:pPr>
          <w:r>
            <w:rPr>
              <w:noProof/>
            </w:rPr>
            <w:t>BAD001</w:t>
          </w:r>
        </w:p>
      </w:tc>
      <w:tc>
        <w:tcPr>
          <w:tcW w:w="5053" w:type="dxa"/>
        </w:tcPr>
        <w:p w14:paraId="23AFFC37" w14:textId="77777777" w:rsidR="008F0250" w:rsidRPr="00F04B91" w:rsidRDefault="008F0250" w:rsidP="00BB1611">
          <w:pPr>
            <w:pStyle w:val="Header"/>
            <w:jc w:val="right"/>
          </w:pPr>
          <w:r w:rsidRPr="00F04B91">
            <w:rPr>
              <w:noProof/>
            </w:rPr>
            <w:t>BSCoE Architecture Design</w:t>
          </w:r>
        </w:p>
      </w:tc>
    </w:tr>
  </w:tbl>
  <w:p w14:paraId="091C9C1B" w14:textId="77777777" w:rsidR="008F0250" w:rsidRDefault="008F0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47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652"/>
      <w:gridCol w:w="6095"/>
    </w:tblGrid>
    <w:tr w:rsidR="008F0250" w:rsidRPr="00F04B91" w14:paraId="5894DF29" w14:textId="77777777" w:rsidTr="00DF274F">
      <w:tc>
        <w:tcPr>
          <w:tcW w:w="3652" w:type="dxa"/>
        </w:tcPr>
        <w:p w14:paraId="184074A6" w14:textId="7BF06DAE" w:rsidR="008F0250" w:rsidRPr="00952F18" w:rsidRDefault="008F0250" w:rsidP="009B210E">
          <w:pPr>
            <w:pStyle w:val="Header"/>
            <w:rPr>
              <w:noProof/>
              <w:color w:val="548DD4" w:themeColor="text2" w:themeTint="99"/>
            </w:rPr>
          </w:pPr>
        </w:p>
      </w:tc>
      <w:tc>
        <w:tcPr>
          <w:tcW w:w="6095" w:type="dxa"/>
        </w:tcPr>
        <w:p w14:paraId="71B67C93" w14:textId="10BAD367" w:rsidR="00DF274F" w:rsidRDefault="00DF274F" w:rsidP="00DF274F">
          <w:pPr>
            <w:pStyle w:val="Header"/>
            <w:tabs>
              <w:tab w:val="clear" w:pos="4320"/>
            </w:tabs>
            <w:ind w:left="741" w:right="177"/>
            <w:jc w:val="right"/>
            <w:rPr>
              <w:noProof/>
            </w:rPr>
          </w:pPr>
          <w:r>
            <w:rPr>
              <w:noProof/>
            </w:rPr>
            <w:t>Airbnb vs. Hotels.com Price Comparison</w:t>
          </w:r>
        </w:p>
        <w:p w14:paraId="3B26BFB2" w14:textId="5B128CF5" w:rsidR="008F0250" w:rsidRPr="00F04B91" w:rsidRDefault="008F0250" w:rsidP="00DF274F">
          <w:pPr>
            <w:pStyle w:val="Header"/>
            <w:tabs>
              <w:tab w:val="clear" w:pos="4320"/>
            </w:tabs>
            <w:ind w:left="741"/>
          </w:pPr>
          <w:r w:rsidRPr="009D2704">
            <w:rPr>
              <w:noProof/>
            </w:rPr>
            <w:t>Extraction, Transformatio</w:t>
          </w:r>
          <w:r>
            <w:rPr>
              <w:noProof/>
            </w:rPr>
            <w:t>n, and Load (ETL)</w:t>
          </w:r>
          <w:r w:rsidR="00DF274F">
            <w:rPr>
              <w:noProof/>
            </w:rPr>
            <w:t xml:space="preserve"> Specification</w:t>
          </w:r>
        </w:p>
      </w:tc>
    </w:tr>
  </w:tbl>
  <w:p w14:paraId="62421D61" w14:textId="77777777" w:rsidR="008F0250" w:rsidRDefault="008F0250" w:rsidP="00D144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F2EC7A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642E9A"/>
    <w:multiLevelType w:val="hybridMultilevel"/>
    <w:tmpl w:val="1FB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04DA"/>
    <w:multiLevelType w:val="hybridMultilevel"/>
    <w:tmpl w:val="F614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D19"/>
    <w:multiLevelType w:val="hybridMultilevel"/>
    <w:tmpl w:val="E71C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B541C"/>
    <w:multiLevelType w:val="hybridMultilevel"/>
    <w:tmpl w:val="028AB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26BBE"/>
    <w:multiLevelType w:val="hybridMultilevel"/>
    <w:tmpl w:val="4132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81B85"/>
    <w:multiLevelType w:val="hybridMultilevel"/>
    <w:tmpl w:val="CCE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D1D44"/>
    <w:multiLevelType w:val="hybridMultilevel"/>
    <w:tmpl w:val="ECDC5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F6B59"/>
    <w:multiLevelType w:val="hybridMultilevel"/>
    <w:tmpl w:val="2822F8A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343876EA"/>
    <w:multiLevelType w:val="hybridMultilevel"/>
    <w:tmpl w:val="73D0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028A5"/>
    <w:multiLevelType w:val="hybridMultilevel"/>
    <w:tmpl w:val="F604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E2C1F"/>
    <w:multiLevelType w:val="multilevel"/>
    <w:tmpl w:val="96B893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8E51B3C"/>
    <w:multiLevelType w:val="hybridMultilevel"/>
    <w:tmpl w:val="1B48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447D"/>
    <w:multiLevelType w:val="hybridMultilevel"/>
    <w:tmpl w:val="59FA3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53788"/>
    <w:multiLevelType w:val="hybridMultilevel"/>
    <w:tmpl w:val="2A5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759D3"/>
    <w:multiLevelType w:val="hybridMultilevel"/>
    <w:tmpl w:val="8D0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6225B"/>
    <w:multiLevelType w:val="singleLevel"/>
    <w:tmpl w:val="487ABC64"/>
    <w:lvl w:ilvl="0">
      <w:start w:val="1"/>
      <w:numFmt w:val="bullet"/>
      <w:pStyle w:val="Lis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</w:rPr>
    </w:lvl>
  </w:abstractNum>
  <w:abstractNum w:abstractNumId="17" w15:restartNumberingAfterBreak="0">
    <w:nsid w:val="7F495785"/>
    <w:multiLevelType w:val="hybridMultilevel"/>
    <w:tmpl w:val="B450D4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10"/>
  </w:num>
  <w:num w:numId="5">
    <w:abstractNumId w:val="8"/>
  </w:num>
  <w:num w:numId="6">
    <w:abstractNumId w:val="6"/>
  </w:num>
  <w:num w:numId="7">
    <w:abstractNumId w:val="15"/>
  </w:num>
  <w:num w:numId="8">
    <w:abstractNumId w:val="9"/>
  </w:num>
  <w:num w:numId="9">
    <w:abstractNumId w:val="14"/>
  </w:num>
  <w:num w:numId="10">
    <w:abstractNumId w:val="12"/>
  </w:num>
  <w:num w:numId="11">
    <w:abstractNumId w:val="2"/>
  </w:num>
  <w:num w:numId="12">
    <w:abstractNumId w:val="3"/>
  </w:num>
  <w:num w:numId="13">
    <w:abstractNumId w:val="5"/>
  </w:num>
  <w:num w:numId="14">
    <w:abstractNumId w:val="1"/>
  </w:num>
  <w:num w:numId="15">
    <w:abstractNumId w:val="13"/>
  </w:num>
  <w:num w:numId="16">
    <w:abstractNumId w:val="7"/>
  </w:num>
  <w:num w:numId="17">
    <w:abstractNumId w:val="4"/>
  </w:num>
  <w:num w:numId="18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64"/>
    <w:rsid w:val="000047ED"/>
    <w:rsid w:val="0000732F"/>
    <w:rsid w:val="0001188C"/>
    <w:rsid w:val="00011FC5"/>
    <w:rsid w:val="000120C4"/>
    <w:rsid w:val="00014176"/>
    <w:rsid w:val="00015EC1"/>
    <w:rsid w:val="00016035"/>
    <w:rsid w:val="00016D73"/>
    <w:rsid w:val="000237D6"/>
    <w:rsid w:val="00023881"/>
    <w:rsid w:val="00025A93"/>
    <w:rsid w:val="00030C03"/>
    <w:rsid w:val="00033D6D"/>
    <w:rsid w:val="00034EE4"/>
    <w:rsid w:val="000357B1"/>
    <w:rsid w:val="0003791E"/>
    <w:rsid w:val="00040220"/>
    <w:rsid w:val="00050825"/>
    <w:rsid w:val="00053E3B"/>
    <w:rsid w:val="0005431C"/>
    <w:rsid w:val="00055CBD"/>
    <w:rsid w:val="00057393"/>
    <w:rsid w:val="00061922"/>
    <w:rsid w:val="000626E0"/>
    <w:rsid w:val="00065125"/>
    <w:rsid w:val="00072C98"/>
    <w:rsid w:val="000730DE"/>
    <w:rsid w:val="00073B76"/>
    <w:rsid w:val="000748CD"/>
    <w:rsid w:val="00076155"/>
    <w:rsid w:val="00076901"/>
    <w:rsid w:val="000778F3"/>
    <w:rsid w:val="000811C8"/>
    <w:rsid w:val="00085629"/>
    <w:rsid w:val="00091265"/>
    <w:rsid w:val="0009290E"/>
    <w:rsid w:val="00095D65"/>
    <w:rsid w:val="00097E26"/>
    <w:rsid w:val="000A196C"/>
    <w:rsid w:val="000A31A5"/>
    <w:rsid w:val="000A6688"/>
    <w:rsid w:val="000A705F"/>
    <w:rsid w:val="000B000C"/>
    <w:rsid w:val="000B041C"/>
    <w:rsid w:val="000B075D"/>
    <w:rsid w:val="000B078F"/>
    <w:rsid w:val="000B3604"/>
    <w:rsid w:val="000B3D46"/>
    <w:rsid w:val="000B6BE7"/>
    <w:rsid w:val="000B77AF"/>
    <w:rsid w:val="000B7ADA"/>
    <w:rsid w:val="000C01DA"/>
    <w:rsid w:val="000C078C"/>
    <w:rsid w:val="000C0A3B"/>
    <w:rsid w:val="000C2249"/>
    <w:rsid w:val="000C28F1"/>
    <w:rsid w:val="000C2AD1"/>
    <w:rsid w:val="000C6F2E"/>
    <w:rsid w:val="000D5635"/>
    <w:rsid w:val="000D648C"/>
    <w:rsid w:val="000D6816"/>
    <w:rsid w:val="000D6969"/>
    <w:rsid w:val="000D736F"/>
    <w:rsid w:val="000D768B"/>
    <w:rsid w:val="000D7A5C"/>
    <w:rsid w:val="000E0178"/>
    <w:rsid w:val="000E0A9F"/>
    <w:rsid w:val="000E1495"/>
    <w:rsid w:val="000E18A3"/>
    <w:rsid w:val="000E234D"/>
    <w:rsid w:val="000E2DD9"/>
    <w:rsid w:val="000E302B"/>
    <w:rsid w:val="000E7B3A"/>
    <w:rsid w:val="000E7C40"/>
    <w:rsid w:val="000F0226"/>
    <w:rsid w:val="000F3F9E"/>
    <w:rsid w:val="000F4D5A"/>
    <w:rsid w:val="000F68AD"/>
    <w:rsid w:val="000F6A22"/>
    <w:rsid w:val="00101BFB"/>
    <w:rsid w:val="00106AEF"/>
    <w:rsid w:val="001073A6"/>
    <w:rsid w:val="00107BD0"/>
    <w:rsid w:val="001117D4"/>
    <w:rsid w:val="00111D43"/>
    <w:rsid w:val="0011270D"/>
    <w:rsid w:val="00113A3D"/>
    <w:rsid w:val="00113FD1"/>
    <w:rsid w:val="00116C09"/>
    <w:rsid w:val="00117580"/>
    <w:rsid w:val="001175FA"/>
    <w:rsid w:val="001178E9"/>
    <w:rsid w:val="001249FF"/>
    <w:rsid w:val="00125035"/>
    <w:rsid w:val="00126933"/>
    <w:rsid w:val="00127AD5"/>
    <w:rsid w:val="00130C90"/>
    <w:rsid w:val="0013249F"/>
    <w:rsid w:val="001325B4"/>
    <w:rsid w:val="00132D9F"/>
    <w:rsid w:val="00134796"/>
    <w:rsid w:val="00134992"/>
    <w:rsid w:val="00135FBE"/>
    <w:rsid w:val="00140823"/>
    <w:rsid w:val="00141152"/>
    <w:rsid w:val="00142674"/>
    <w:rsid w:val="00144093"/>
    <w:rsid w:val="00152970"/>
    <w:rsid w:val="00155087"/>
    <w:rsid w:val="0015557F"/>
    <w:rsid w:val="00156B21"/>
    <w:rsid w:val="0015744F"/>
    <w:rsid w:val="00157BD7"/>
    <w:rsid w:val="00160634"/>
    <w:rsid w:val="0016200C"/>
    <w:rsid w:val="00163397"/>
    <w:rsid w:val="00164FF6"/>
    <w:rsid w:val="00170F26"/>
    <w:rsid w:val="00173ECA"/>
    <w:rsid w:val="00175222"/>
    <w:rsid w:val="00175A1A"/>
    <w:rsid w:val="00175EC4"/>
    <w:rsid w:val="00182BAB"/>
    <w:rsid w:val="001845FD"/>
    <w:rsid w:val="00186C14"/>
    <w:rsid w:val="00187E44"/>
    <w:rsid w:val="00191098"/>
    <w:rsid w:val="00192036"/>
    <w:rsid w:val="00197C4E"/>
    <w:rsid w:val="001A223B"/>
    <w:rsid w:val="001B25AA"/>
    <w:rsid w:val="001B2BA3"/>
    <w:rsid w:val="001B4939"/>
    <w:rsid w:val="001B4E59"/>
    <w:rsid w:val="001B52B0"/>
    <w:rsid w:val="001B645E"/>
    <w:rsid w:val="001C145D"/>
    <w:rsid w:val="001C19F7"/>
    <w:rsid w:val="001C3F0E"/>
    <w:rsid w:val="001C4886"/>
    <w:rsid w:val="001C4DCA"/>
    <w:rsid w:val="001C726D"/>
    <w:rsid w:val="001D07F2"/>
    <w:rsid w:val="001D20CC"/>
    <w:rsid w:val="001D4860"/>
    <w:rsid w:val="001D5939"/>
    <w:rsid w:val="001D5C85"/>
    <w:rsid w:val="001D7F9C"/>
    <w:rsid w:val="001E0268"/>
    <w:rsid w:val="001E20F5"/>
    <w:rsid w:val="001E3248"/>
    <w:rsid w:val="001E481F"/>
    <w:rsid w:val="001E53EF"/>
    <w:rsid w:val="001E582D"/>
    <w:rsid w:val="001F144E"/>
    <w:rsid w:val="001F14E1"/>
    <w:rsid w:val="001F2C11"/>
    <w:rsid w:val="001F57F3"/>
    <w:rsid w:val="001F6468"/>
    <w:rsid w:val="002044A1"/>
    <w:rsid w:val="00206D86"/>
    <w:rsid w:val="00207A19"/>
    <w:rsid w:val="0021045C"/>
    <w:rsid w:val="00211106"/>
    <w:rsid w:val="00211D8D"/>
    <w:rsid w:val="00212C48"/>
    <w:rsid w:val="00213276"/>
    <w:rsid w:val="00216FC1"/>
    <w:rsid w:val="002176EB"/>
    <w:rsid w:val="00217CD5"/>
    <w:rsid w:val="00220973"/>
    <w:rsid w:val="00224836"/>
    <w:rsid w:val="002260D8"/>
    <w:rsid w:val="00235F5E"/>
    <w:rsid w:val="00237535"/>
    <w:rsid w:val="00237E9F"/>
    <w:rsid w:val="00245447"/>
    <w:rsid w:val="00245D08"/>
    <w:rsid w:val="002467D8"/>
    <w:rsid w:val="00247B57"/>
    <w:rsid w:val="002500D4"/>
    <w:rsid w:val="0025105A"/>
    <w:rsid w:val="002556C3"/>
    <w:rsid w:val="002575F5"/>
    <w:rsid w:val="00261788"/>
    <w:rsid w:val="00262C18"/>
    <w:rsid w:val="00263F00"/>
    <w:rsid w:val="002640F0"/>
    <w:rsid w:val="00265A7B"/>
    <w:rsid w:val="00275444"/>
    <w:rsid w:val="002804B2"/>
    <w:rsid w:val="0028193F"/>
    <w:rsid w:val="0028421F"/>
    <w:rsid w:val="002855F1"/>
    <w:rsid w:val="00286ACB"/>
    <w:rsid w:val="0029022B"/>
    <w:rsid w:val="0029200F"/>
    <w:rsid w:val="00292873"/>
    <w:rsid w:val="00297DA5"/>
    <w:rsid w:val="00297DF0"/>
    <w:rsid w:val="002A3A21"/>
    <w:rsid w:val="002A4ED2"/>
    <w:rsid w:val="002A6AC6"/>
    <w:rsid w:val="002A7510"/>
    <w:rsid w:val="002A7A2F"/>
    <w:rsid w:val="002B3CD3"/>
    <w:rsid w:val="002B5B4A"/>
    <w:rsid w:val="002B62E6"/>
    <w:rsid w:val="002B77D9"/>
    <w:rsid w:val="002C2C70"/>
    <w:rsid w:val="002C3CED"/>
    <w:rsid w:val="002C49D9"/>
    <w:rsid w:val="002C4D95"/>
    <w:rsid w:val="002C6DA4"/>
    <w:rsid w:val="002C7596"/>
    <w:rsid w:val="002D22E8"/>
    <w:rsid w:val="002D4DCB"/>
    <w:rsid w:val="002D5510"/>
    <w:rsid w:val="002E0DF7"/>
    <w:rsid w:val="002E13DE"/>
    <w:rsid w:val="002E327A"/>
    <w:rsid w:val="002F3685"/>
    <w:rsid w:val="002F435C"/>
    <w:rsid w:val="002F5071"/>
    <w:rsid w:val="002F69E4"/>
    <w:rsid w:val="003006BB"/>
    <w:rsid w:val="003007A2"/>
    <w:rsid w:val="0030385F"/>
    <w:rsid w:val="00310EEA"/>
    <w:rsid w:val="00310F34"/>
    <w:rsid w:val="0031597C"/>
    <w:rsid w:val="003165F9"/>
    <w:rsid w:val="00325E33"/>
    <w:rsid w:val="00326F39"/>
    <w:rsid w:val="0033093E"/>
    <w:rsid w:val="00331110"/>
    <w:rsid w:val="003377C8"/>
    <w:rsid w:val="00345622"/>
    <w:rsid w:val="0034735A"/>
    <w:rsid w:val="00347622"/>
    <w:rsid w:val="00351712"/>
    <w:rsid w:val="0035315F"/>
    <w:rsid w:val="00353683"/>
    <w:rsid w:val="00355548"/>
    <w:rsid w:val="00357A77"/>
    <w:rsid w:val="00361F20"/>
    <w:rsid w:val="00365820"/>
    <w:rsid w:val="00365AAC"/>
    <w:rsid w:val="003672D0"/>
    <w:rsid w:val="00370C51"/>
    <w:rsid w:val="00370FF0"/>
    <w:rsid w:val="00371875"/>
    <w:rsid w:val="00372317"/>
    <w:rsid w:val="00380057"/>
    <w:rsid w:val="0038249C"/>
    <w:rsid w:val="00382549"/>
    <w:rsid w:val="00383EBE"/>
    <w:rsid w:val="0038686D"/>
    <w:rsid w:val="00394209"/>
    <w:rsid w:val="00394FF7"/>
    <w:rsid w:val="00396835"/>
    <w:rsid w:val="003A02C6"/>
    <w:rsid w:val="003A246E"/>
    <w:rsid w:val="003A2849"/>
    <w:rsid w:val="003A646D"/>
    <w:rsid w:val="003B1EF0"/>
    <w:rsid w:val="003B316C"/>
    <w:rsid w:val="003B3A49"/>
    <w:rsid w:val="003B56A3"/>
    <w:rsid w:val="003B5A6A"/>
    <w:rsid w:val="003B61F6"/>
    <w:rsid w:val="003B62F3"/>
    <w:rsid w:val="003B6C57"/>
    <w:rsid w:val="003B6E10"/>
    <w:rsid w:val="003B743E"/>
    <w:rsid w:val="003B7BB7"/>
    <w:rsid w:val="003B7C7E"/>
    <w:rsid w:val="003C0CF7"/>
    <w:rsid w:val="003C0D31"/>
    <w:rsid w:val="003C3436"/>
    <w:rsid w:val="003C3F55"/>
    <w:rsid w:val="003D0117"/>
    <w:rsid w:val="003D12C4"/>
    <w:rsid w:val="003D2D41"/>
    <w:rsid w:val="003D2E70"/>
    <w:rsid w:val="003D2F98"/>
    <w:rsid w:val="003D3D1E"/>
    <w:rsid w:val="003D41E8"/>
    <w:rsid w:val="003D50C2"/>
    <w:rsid w:val="003E1BA2"/>
    <w:rsid w:val="003E1D64"/>
    <w:rsid w:val="003E35A2"/>
    <w:rsid w:val="003E6746"/>
    <w:rsid w:val="003E7790"/>
    <w:rsid w:val="003F2441"/>
    <w:rsid w:val="003F252D"/>
    <w:rsid w:val="003F4902"/>
    <w:rsid w:val="003F56AA"/>
    <w:rsid w:val="003F6468"/>
    <w:rsid w:val="00400D5C"/>
    <w:rsid w:val="00402C62"/>
    <w:rsid w:val="0040628A"/>
    <w:rsid w:val="00406D08"/>
    <w:rsid w:val="00412B37"/>
    <w:rsid w:val="00414010"/>
    <w:rsid w:val="004146A6"/>
    <w:rsid w:val="00420535"/>
    <w:rsid w:val="0042096F"/>
    <w:rsid w:val="0042101A"/>
    <w:rsid w:val="00422D3E"/>
    <w:rsid w:val="0042427E"/>
    <w:rsid w:val="00425D93"/>
    <w:rsid w:val="0042733E"/>
    <w:rsid w:val="004302B4"/>
    <w:rsid w:val="004303FF"/>
    <w:rsid w:val="00431771"/>
    <w:rsid w:val="004328D2"/>
    <w:rsid w:val="0043297F"/>
    <w:rsid w:val="00435B60"/>
    <w:rsid w:val="004364CF"/>
    <w:rsid w:val="00436DAA"/>
    <w:rsid w:val="004405C3"/>
    <w:rsid w:val="004447B6"/>
    <w:rsid w:val="004453AB"/>
    <w:rsid w:val="0044688A"/>
    <w:rsid w:val="00447917"/>
    <w:rsid w:val="00451D60"/>
    <w:rsid w:val="0045626A"/>
    <w:rsid w:val="004562F9"/>
    <w:rsid w:val="00456FBE"/>
    <w:rsid w:val="00460106"/>
    <w:rsid w:val="00462B85"/>
    <w:rsid w:val="004632CC"/>
    <w:rsid w:val="00472709"/>
    <w:rsid w:val="00477D1B"/>
    <w:rsid w:val="004805D4"/>
    <w:rsid w:val="004822FE"/>
    <w:rsid w:val="00482E2E"/>
    <w:rsid w:val="00484C79"/>
    <w:rsid w:val="00487538"/>
    <w:rsid w:val="00492419"/>
    <w:rsid w:val="00496830"/>
    <w:rsid w:val="004A3512"/>
    <w:rsid w:val="004A4594"/>
    <w:rsid w:val="004A67A3"/>
    <w:rsid w:val="004B06EF"/>
    <w:rsid w:val="004B1329"/>
    <w:rsid w:val="004B2112"/>
    <w:rsid w:val="004B33D9"/>
    <w:rsid w:val="004B39F4"/>
    <w:rsid w:val="004B5BEC"/>
    <w:rsid w:val="004C0A63"/>
    <w:rsid w:val="004C2235"/>
    <w:rsid w:val="004C2C76"/>
    <w:rsid w:val="004C4CB9"/>
    <w:rsid w:val="004C4F79"/>
    <w:rsid w:val="004D1620"/>
    <w:rsid w:val="004D77EC"/>
    <w:rsid w:val="004E1A26"/>
    <w:rsid w:val="004E1D2B"/>
    <w:rsid w:val="004E2C26"/>
    <w:rsid w:val="004E2CF5"/>
    <w:rsid w:val="004E4626"/>
    <w:rsid w:val="004F083F"/>
    <w:rsid w:val="004F4A33"/>
    <w:rsid w:val="004F4E61"/>
    <w:rsid w:val="004F4E78"/>
    <w:rsid w:val="004F615A"/>
    <w:rsid w:val="004F6354"/>
    <w:rsid w:val="004F6C4F"/>
    <w:rsid w:val="005006F0"/>
    <w:rsid w:val="005007A7"/>
    <w:rsid w:val="00500A4F"/>
    <w:rsid w:val="00501EA9"/>
    <w:rsid w:val="0050379F"/>
    <w:rsid w:val="00503BDA"/>
    <w:rsid w:val="00505696"/>
    <w:rsid w:val="00505E04"/>
    <w:rsid w:val="0050631B"/>
    <w:rsid w:val="0051019A"/>
    <w:rsid w:val="00510729"/>
    <w:rsid w:val="00510AEF"/>
    <w:rsid w:val="00513F96"/>
    <w:rsid w:val="00514273"/>
    <w:rsid w:val="0051675B"/>
    <w:rsid w:val="005201EC"/>
    <w:rsid w:val="00521F9A"/>
    <w:rsid w:val="0052285B"/>
    <w:rsid w:val="00522FC2"/>
    <w:rsid w:val="00524BEB"/>
    <w:rsid w:val="00524D71"/>
    <w:rsid w:val="00527D52"/>
    <w:rsid w:val="00530787"/>
    <w:rsid w:val="00537CE1"/>
    <w:rsid w:val="005428E4"/>
    <w:rsid w:val="00551A04"/>
    <w:rsid w:val="00554FFF"/>
    <w:rsid w:val="005579A8"/>
    <w:rsid w:val="00561C09"/>
    <w:rsid w:val="00561EA8"/>
    <w:rsid w:val="005624E0"/>
    <w:rsid w:val="0056375E"/>
    <w:rsid w:val="00564B6E"/>
    <w:rsid w:val="0056562F"/>
    <w:rsid w:val="00570DD4"/>
    <w:rsid w:val="0057223D"/>
    <w:rsid w:val="00572D10"/>
    <w:rsid w:val="00574D47"/>
    <w:rsid w:val="00575233"/>
    <w:rsid w:val="00575258"/>
    <w:rsid w:val="00577424"/>
    <w:rsid w:val="00586B7A"/>
    <w:rsid w:val="00587230"/>
    <w:rsid w:val="00590C0D"/>
    <w:rsid w:val="00591987"/>
    <w:rsid w:val="005A3C5E"/>
    <w:rsid w:val="005A7347"/>
    <w:rsid w:val="005B3511"/>
    <w:rsid w:val="005B5AF8"/>
    <w:rsid w:val="005C527D"/>
    <w:rsid w:val="005C5E0A"/>
    <w:rsid w:val="005C667C"/>
    <w:rsid w:val="005D331C"/>
    <w:rsid w:val="005D4697"/>
    <w:rsid w:val="005E38E4"/>
    <w:rsid w:val="005E39CA"/>
    <w:rsid w:val="005E3BE1"/>
    <w:rsid w:val="005E4D5F"/>
    <w:rsid w:val="005F08F2"/>
    <w:rsid w:val="005F1B3F"/>
    <w:rsid w:val="005F2881"/>
    <w:rsid w:val="005F31F6"/>
    <w:rsid w:val="005F50B6"/>
    <w:rsid w:val="005F52D3"/>
    <w:rsid w:val="005F6CCD"/>
    <w:rsid w:val="00601EF0"/>
    <w:rsid w:val="006044E9"/>
    <w:rsid w:val="00605DEB"/>
    <w:rsid w:val="00613F14"/>
    <w:rsid w:val="006144CB"/>
    <w:rsid w:val="00614FFB"/>
    <w:rsid w:val="006206BE"/>
    <w:rsid w:val="006224DA"/>
    <w:rsid w:val="00624089"/>
    <w:rsid w:val="0062589A"/>
    <w:rsid w:val="00627EA1"/>
    <w:rsid w:val="0063098F"/>
    <w:rsid w:val="00632CDB"/>
    <w:rsid w:val="006400C6"/>
    <w:rsid w:val="006420EC"/>
    <w:rsid w:val="00642E5D"/>
    <w:rsid w:val="0064327B"/>
    <w:rsid w:val="00643857"/>
    <w:rsid w:val="00644B90"/>
    <w:rsid w:val="0064510A"/>
    <w:rsid w:val="006463BE"/>
    <w:rsid w:val="006503AE"/>
    <w:rsid w:val="00650FAF"/>
    <w:rsid w:val="00651865"/>
    <w:rsid w:val="006549F9"/>
    <w:rsid w:val="00654EB7"/>
    <w:rsid w:val="00655540"/>
    <w:rsid w:val="00660E45"/>
    <w:rsid w:val="006617CC"/>
    <w:rsid w:val="00661B02"/>
    <w:rsid w:val="006631F1"/>
    <w:rsid w:val="0066452D"/>
    <w:rsid w:val="0066523C"/>
    <w:rsid w:val="00667AAA"/>
    <w:rsid w:val="006728FF"/>
    <w:rsid w:val="0068289B"/>
    <w:rsid w:val="00691343"/>
    <w:rsid w:val="00693B70"/>
    <w:rsid w:val="00694428"/>
    <w:rsid w:val="0069640D"/>
    <w:rsid w:val="006A1314"/>
    <w:rsid w:val="006A1675"/>
    <w:rsid w:val="006A3013"/>
    <w:rsid w:val="006A5484"/>
    <w:rsid w:val="006A5B4B"/>
    <w:rsid w:val="006A70D8"/>
    <w:rsid w:val="006B4B44"/>
    <w:rsid w:val="006B76D3"/>
    <w:rsid w:val="006C1E85"/>
    <w:rsid w:val="006C2791"/>
    <w:rsid w:val="006C5F38"/>
    <w:rsid w:val="006C6FC1"/>
    <w:rsid w:val="006D04F3"/>
    <w:rsid w:val="006D1962"/>
    <w:rsid w:val="006D1C80"/>
    <w:rsid w:val="006D222C"/>
    <w:rsid w:val="006D3FF9"/>
    <w:rsid w:val="006D463A"/>
    <w:rsid w:val="006D5046"/>
    <w:rsid w:val="006D789A"/>
    <w:rsid w:val="006E2304"/>
    <w:rsid w:val="006E2A39"/>
    <w:rsid w:val="006E33A7"/>
    <w:rsid w:val="006E590A"/>
    <w:rsid w:val="006E5D8C"/>
    <w:rsid w:val="006F05ED"/>
    <w:rsid w:val="006F2649"/>
    <w:rsid w:val="006F3661"/>
    <w:rsid w:val="006F4CE7"/>
    <w:rsid w:val="006F4F75"/>
    <w:rsid w:val="006F6455"/>
    <w:rsid w:val="006F71B5"/>
    <w:rsid w:val="006F7375"/>
    <w:rsid w:val="006F76CF"/>
    <w:rsid w:val="00701F83"/>
    <w:rsid w:val="00702629"/>
    <w:rsid w:val="00703A86"/>
    <w:rsid w:val="00703EFB"/>
    <w:rsid w:val="0070441D"/>
    <w:rsid w:val="007077C1"/>
    <w:rsid w:val="007145FD"/>
    <w:rsid w:val="00717E49"/>
    <w:rsid w:val="00722EDB"/>
    <w:rsid w:val="00723D37"/>
    <w:rsid w:val="007246A0"/>
    <w:rsid w:val="0072492F"/>
    <w:rsid w:val="00727C8A"/>
    <w:rsid w:val="00730A0F"/>
    <w:rsid w:val="00735177"/>
    <w:rsid w:val="00735DEA"/>
    <w:rsid w:val="007365D8"/>
    <w:rsid w:val="00737B88"/>
    <w:rsid w:val="00740B7E"/>
    <w:rsid w:val="0074234F"/>
    <w:rsid w:val="007465A5"/>
    <w:rsid w:val="00750D36"/>
    <w:rsid w:val="0075128F"/>
    <w:rsid w:val="00752AB1"/>
    <w:rsid w:val="00753178"/>
    <w:rsid w:val="00753895"/>
    <w:rsid w:val="00760D22"/>
    <w:rsid w:val="007648E6"/>
    <w:rsid w:val="007658B3"/>
    <w:rsid w:val="00771B29"/>
    <w:rsid w:val="00772826"/>
    <w:rsid w:val="00774E52"/>
    <w:rsid w:val="00774EC7"/>
    <w:rsid w:val="007766B7"/>
    <w:rsid w:val="00776997"/>
    <w:rsid w:val="007813EE"/>
    <w:rsid w:val="0078193E"/>
    <w:rsid w:val="0078201F"/>
    <w:rsid w:val="007822BE"/>
    <w:rsid w:val="00786391"/>
    <w:rsid w:val="0079188B"/>
    <w:rsid w:val="00792C4B"/>
    <w:rsid w:val="00793E9C"/>
    <w:rsid w:val="00793FE6"/>
    <w:rsid w:val="007A0388"/>
    <w:rsid w:val="007A064F"/>
    <w:rsid w:val="007A09CD"/>
    <w:rsid w:val="007A3123"/>
    <w:rsid w:val="007A3886"/>
    <w:rsid w:val="007A4361"/>
    <w:rsid w:val="007A55CA"/>
    <w:rsid w:val="007A5959"/>
    <w:rsid w:val="007B179C"/>
    <w:rsid w:val="007B1F2A"/>
    <w:rsid w:val="007B52AF"/>
    <w:rsid w:val="007B621C"/>
    <w:rsid w:val="007B65A3"/>
    <w:rsid w:val="007C207E"/>
    <w:rsid w:val="007C2185"/>
    <w:rsid w:val="007C3FEA"/>
    <w:rsid w:val="007C6F73"/>
    <w:rsid w:val="007D0875"/>
    <w:rsid w:val="007D15F5"/>
    <w:rsid w:val="007D7F49"/>
    <w:rsid w:val="007E0184"/>
    <w:rsid w:val="007E25EC"/>
    <w:rsid w:val="007E3B4F"/>
    <w:rsid w:val="007E3F7B"/>
    <w:rsid w:val="007E599B"/>
    <w:rsid w:val="007E5D30"/>
    <w:rsid w:val="007E747C"/>
    <w:rsid w:val="007F0887"/>
    <w:rsid w:val="007F0906"/>
    <w:rsid w:val="007F276C"/>
    <w:rsid w:val="007F2893"/>
    <w:rsid w:val="007F7232"/>
    <w:rsid w:val="007F7C4A"/>
    <w:rsid w:val="00800E0F"/>
    <w:rsid w:val="008015CE"/>
    <w:rsid w:val="00802586"/>
    <w:rsid w:val="00802A36"/>
    <w:rsid w:val="00803731"/>
    <w:rsid w:val="00803873"/>
    <w:rsid w:val="008052D4"/>
    <w:rsid w:val="008052F6"/>
    <w:rsid w:val="0080610A"/>
    <w:rsid w:val="00812760"/>
    <w:rsid w:val="00817803"/>
    <w:rsid w:val="008211E0"/>
    <w:rsid w:val="0082165E"/>
    <w:rsid w:val="00821CEF"/>
    <w:rsid w:val="0082255D"/>
    <w:rsid w:val="008228FD"/>
    <w:rsid w:val="00822B89"/>
    <w:rsid w:val="00823CA1"/>
    <w:rsid w:val="00823D63"/>
    <w:rsid w:val="008272B9"/>
    <w:rsid w:val="00827FE7"/>
    <w:rsid w:val="008333D2"/>
    <w:rsid w:val="00836623"/>
    <w:rsid w:val="008370B2"/>
    <w:rsid w:val="00837EC3"/>
    <w:rsid w:val="0084004A"/>
    <w:rsid w:val="00844FC3"/>
    <w:rsid w:val="008451A5"/>
    <w:rsid w:val="008509D7"/>
    <w:rsid w:val="00850B84"/>
    <w:rsid w:val="00851E96"/>
    <w:rsid w:val="008526B2"/>
    <w:rsid w:val="00852FE7"/>
    <w:rsid w:val="00856CEE"/>
    <w:rsid w:val="00857D84"/>
    <w:rsid w:val="00860402"/>
    <w:rsid w:val="00860ABB"/>
    <w:rsid w:val="00862CE5"/>
    <w:rsid w:val="00865B80"/>
    <w:rsid w:val="00871CE8"/>
    <w:rsid w:val="00875309"/>
    <w:rsid w:val="008763F6"/>
    <w:rsid w:val="00877AD8"/>
    <w:rsid w:val="008812E2"/>
    <w:rsid w:val="008868F2"/>
    <w:rsid w:val="00892A0A"/>
    <w:rsid w:val="008965D3"/>
    <w:rsid w:val="008A026F"/>
    <w:rsid w:val="008A0D3A"/>
    <w:rsid w:val="008A0E52"/>
    <w:rsid w:val="008A0F6F"/>
    <w:rsid w:val="008A31F1"/>
    <w:rsid w:val="008A7F72"/>
    <w:rsid w:val="008B0616"/>
    <w:rsid w:val="008B0A9B"/>
    <w:rsid w:val="008B0F3C"/>
    <w:rsid w:val="008B12E8"/>
    <w:rsid w:val="008B1386"/>
    <w:rsid w:val="008B2165"/>
    <w:rsid w:val="008B2BBB"/>
    <w:rsid w:val="008B5CFF"/>
    <w:rsid w:val="008B6BBA"/>
    <w:rsid w:val="008B7A1B"/>
    <w:rsid w:val="008C566F"/>
    <w:rsid w:val="008C66E6"/>
    <w:rsid w:val="008D1E04"/>
    <w:rsid w:val="008D4BDC"/>
    <w:rsid w:val="008D57B9"/>
    <w:rsid w:val="008D5CDF"/>
    <w:rsid w:val="008E5480"/>
    <w:rsid w:val="008E647F"/>
    <w:rsid w:val="008E6B4B"/>
    <w:rsid w:val="008F0239"/>
    <w:rsid w:val="008F0250"/>
    <w:rsid w:val="008F1708"/>
    <w:rsid w:val="008F394A"/>
    <w:rsid w:val="00907993"/>
    <w:rsid w:val="00914999"/>
    <w:rsid w:val="009152D9"/>
    <w:rsid w:val="00915A5D"/>
    <w:rsid w:val="00917BE0"/>
    <w:rsid w:val="00920358"/>
    <w:rsid w:val="00923B70"/>
    <w:rsid w:val="00925B5B"/>
    <w:rsid w:val="00926365"/>
    <w:rsid w:val="00926F23"/>
    <w:rsid w:val="009331CE"/>
    <w:rsid w:val="009346A6"/>
    <w:rsid w:val="0093545C"/>
    <w:rsid w:val="009426D4"/>
    <w:rsid w:val="009438F4"/>
    <w:rsid w:val="00943C9A"/>
    <w:rsid w:val="00944CF9"/>
    <w:rsid w:val="00946AB8"/>
    <w:rsid w:val="00952F18"/>
    <w:rsid w:val="00953A12"/>
    <w:rsid w:val="00954668"/>
    <w:rsid w:val="0095555C"/>
    <w:rsid w:val="00960255"/>
    <w:rsid w:val="00964C9A"/>
    <w:rsid w:val="009653F9"/>
    <w:rsid w:val="00965B6E"/>
    <w:rsid w:val="00967CAF"/>
    <w:rsid w:val="00970C9E"/>
    <w:rsid w:val="0097482E"/>
    <w:rsid w:val="009772D1"/>
    <w:rsid w:val="009804EA"/>
    <w:rsid w:val="0098191B"/>
    <w:rsid w:val="00982303"/>
    <w:rsid w:val="00983158"/>
    <w:rsid w:val="00985705"/>
    <w:rsid w:val="0098633A"/>
    <w:rsid w:val="00986883"/>
    <w:rsid w:val="009878EE"/>
    <w:rsid w:val="00991036"/>
    <w:rsid w:val="00991CF4"/>
    <w:rsid w:val="00993CA5"/>
    <w:rsid w:val="009A077A"/>
    <w:rsid w:val="009A1457"/>
    <w:rsid w:val="009A1D5D"/>
    <w:rsid w:val="009A5D71"/>
    <w:rsid w:val="009A5DBE"/>
    <w:rsid w:val="009B1242"/>
    <w:rsid w:val="009B193B"/>
    <w:rsid w:val="009B210E"/>
    <w:rsid w:val="009B2456"/>
    <w:rsid w:val="009B2E3D"/>
    <w:rsid w:val="009B58B5"/>
    <w:rsid w:val="009B6FD7"/>
    <w:rsid w:val="009C0968"/>
    <w:rsid w:val="009C24F4"/>
    <w:rsid w:val="009C2BEC"/>
    <w:rsid w:val="009C2CAE"/>
    <w:rsid w:val="009C2EFE"/>
    <w:rsid w:val="009C583C"/>
    <w:rsid w:val="009D0C7D"/>
    <w:rsid w:val="009D1448"/>
    <w:rsid w:val="009D25F0"/>
    <w:rsid w:val="009D2704"/>
    <w:rsid w:val="009D33B7"/>
    <w:rsid w:val="009D4F62"/>
    <w:rsid w:val="009D74DA"/>
    <w:rsid w:val="009D7C4D"/>
    <w:rsid w:val="009E1E23"/>
    <w:rsid w:val="009E5593"/>
    <w:rsid w:val="009F0344"/>
    <w:rsid w:val="009F0DDB"/>
    <w:rsid w:val="009F66E0"/>
    <w:rsid w:val="009F677F"/>
    <w:rsid w:val="009F6A26"/>
    <w:rsid w:val="00A009E2"/>
    <w:rsid w:val="00A05E71"/>
    <w:rsid w:val="00A1213C"/>
    <w:rsid w:val="00A14756"/>
    <w:rsid w:val="00A14C56"/>
    <w:rsid w:val="00A2103B"/>
    <w:rsid w:val="00A23772"/>
    <w:rsid w:val="00A257DF"/>
    <w:rsid w:val="00A25C2F"/>
    <w:rsid w:val="00A270DC"/>
    <w:rsid w:val="00A2755A"/>
    <w:rsid w:val="00A3160D"/>
    <w:rsid w:val="00A31D7B"/>
    <w:rsid w:val="00A32C50"/>
    <w:rsid w:val="00A35E56"/>
    <w:rsid w:val="00A35E6B"/>
    <w:rsid w:val="00A36AB9"/>
    <w:rsid w:val="00A37EA9"/>
    <w:rsid w:val="00A40568"/>
    <w:rsid w:val="00A4096F"/>
    <w:rsid w:val="00A43C4A"/>
    <w:rsid w:val="00A4439F"/>
    <w:rsid w:val="00A44EFE"/>
    <w:rsid w:val="00A45652"/>
    <w:rsid w:val="00A50708"/>
    <w:rsid w:val="00A5348D"/>
    <w:rsid w:val="00A62F2D"/>
    <w:rsid w:val="00A71A94"/>
    <w:rsid w:val="00A76DB9"/>
    <w:rsid w:val="00A77416"/>
    <w:rsid w:val="00A80FF9"/>
    <w:rsid w:val="00A82070"/>
    <w:rsid w:val="00A82EBC"/>
    <w:rsid w:val="00A832F7"/>
    <w:rsid w:val="00AA04B0"/>
    <w:rsid w:val="00AA30B7"/>
    <w:rsid w:val="00AA3501"/>
    <w:rsid w:val="00AA4C92"/>
    <w:rsid w:val="00AA5FC4"/>
    <w:rsid w:val="00AB006B"/>
    <w:rsid w:val="00AB36B6"/>
    <w:rsid w:val="00AB376B"/>
    <w:rsid w:val="00AB775A"/>
    <w:rsid w:val="00AC27C9"/>
    <w:rsid w:val="00AC2AF0"/>
    <w:rsid w:val="00AC3251"/>
    <w:rsid w:val="00AC53F5"/>
    <w:rsid w:val="00AD001D"/>
    <w:rsid w:val="00AD09E7"/>
    <w:rsid w:val="00AD253C"/>
    <w:rsid w:val="00AD3B01"/>
    <w:rsid w:val="00AD4512"/>
    <w:rsid w:val="00AD6849"/>
    <w:rsid w:val="00AE2B34"/>
    <w:rsid w:val="00AF0B28"/>
    <w:rsid w:val="00AF1214"/>
    <w:rsid w:val="00AF16BD"/>
    <w:rsid w:val="00AF4E80"/>
    <w:rsid w:val="00AF506B"/>
    <w:rsid w:val="00AF5F61"/>
    <w:rsid w:val="00AF77B4"/>
    <w:rsid w:val="00B0040F"/>
    <w:rsid w:val="00B030C0"/>
    <w:rsid w:val="00B128D3"/>
    <w:rsid w:val="00B131CC"/>
    <w:rsid w:val="00B143D5"/>
    <w:rsid w:val="00B159D7"/>
    <w:rsid w:val="00B16A87"/>
    <w:rsid w:val="00B2014E"/>
    <w:rsid w:val="00B22A69"/>
    <w:rsid w:val="00B23857"/>
    <w:rsid w:val="00B27660"/>
    <w:rsid w:val="00B27E41"/>
    <w:rsid w:val="00B3511E"/>
    <w:rsid w:val="00B3613B"/>
    <w:rsid w:val="00B372E2"/>
    <w:rsid w:val="00B400F6"/>
    <w:rsid w:val="00B401AD"/>
    <w:rsid w:val="00B41E4E"/>
    <w:rsid w:val="00B42584"/>
    <w:rsid w:val="00B42D01"/>
    <w:rsid w:val="00B43EB3"/>
    <w:rsid w:val="00B44875"/>
    <w:rsid w:val="00B45773"/>
    <w:rsid w:val="00B460EF"/>
    <w:rsid w:val="00B52C2A"/>
    <w:rsid w:val="00B53D94"/>
    <w:rsid w:val="00B57C6E"/>
    <w:rsid w:val="00B61229"/>
    <w:rsid w:val="00B65BC5"/>
    <w:rsid w:val="00B73302"/>
    <w:rsid w:val="00B74797"/>
    <w:rsid w:val="00B74CC9"/>
    <w:rsid w:val="00B7528E"/>
    <w:rsid w:val="00B76754"/>
    <w:rsid w:val="00B842F8"/>
    <w:rsid w:val="00B860A1"/>
    <w:rsid w:val="00B93323"/>
    <w:rsid w:val="00B939A4"/>
    <w:rsid w:val="00B9671B"/>
    <w:rsid w:val="00B97ACF"/>
    <w:rsid w:val="00BA04CA"/>
    <w:rsid w:val="00BA4C74"/>
    <w:rsid w:val="00BB1611"/>
    <w:rsid w:val="00BB6B79"/>
    <w:rsid w:val="00BB7C95"/>
    <w:rsid w:val="00BC0880"/>
    <w:rsid w:val="00BC0F04"/>
    <w:rsid w:val="00BC10B3"/>
    <w:rsid w:val="00BC3FF8"/>
    <w:rsid w:val="00BC5523"/>
    <w:rsid w:val="00BD24A5"/>
    <w:rsid w:val="00BD3A0C"/>
    <w:rsid w:val="00BD4E9A"/>
    <w:rsid w:val="00BD6049"/>
    <w:rsid w:val="00BD6192"/>
    <w:rsid w:val="00BD6972"/>
    <w:rsid w:val="00BD6F7B"/>
    <w:rsid w:val="00BE0599"/>
    <w:rsid w:val="00BE78F7"/>
    <w:rsid w:val="00BF7BAC"/>
    <w:rsid w:val="00C01D50"/>
    <w:rsid w:val="00C02170"/>
    <w:rsid w:val="00C0595C"/>
    <w:rsid w:val="00C06431"/>
    <w:rsid w:val="00C15476"/>
    <w:rsid w:val="00C158BE"/>
    <w:rsid w:val="00C16551"/>
    <w:rsid w:val="00C16F2B"/>
    <w:rsid w:val="00C17F7C"/>
    <w:rsid w:val="00C201D9"/>
    <w:rsid w:val="00C22BB0"/>
    <w:rsid w:val="00C24377"/>
    <w:rsid w:val="00C26774"/>
    <w:rsid w:val="00C305ED"/>
    <w:rsid w:val="00C37D02"/>
    <w:rsid w:val="00C42E5D"/>
    <w:rsid w:val="00C45320"/>
    <w:rsid w:val="00C538A2"/>
    <w:rsid w:val="00C539F7"/>
    <w:rsid w:val="00C54C57"/>
    <w:rsid w:val="00C556D3"/>
    <w:rsid w:val="00C573A3"/>
    <w:rsid w:val="00C578CC"/>
    <w:rsid w:val="00C609DE"/>
    <w:rsid w:val="00C63677"/>
    <w:rsid w:val="00C65A89"/>
    <w:rsid w:val="00C66B16"/>
    <w:rsid w:val="00C722E0"/>
    <w:rsid w:val="00C74834"/>
    <w:rsid w:val="00C769A9"/>
    <w:rsid w:val="00C77480"/>
    <w:rsid w:val="00C775A0"/>
    <w:rsid w:val="00C81BF2"/>
    <w:rsid w:val="00C8370D"/>
    <w:rsid w:val="00C83DF4"/>
    <w:rsid w:val="00C8458A"/>
    <w:rsid w:val="00C84D64"/>
    <w:rsid w:val="00C85068"/>
    <w:rsid w:val="00C9183E"/>
    <w:rsid w:val="00C95D9F"/>
    <w:rsid w:val="00CA179E"/>
    <w:rsid w:val="00CA4E2C"/>
    <w:rsid w:val="00CA6378"/>
    <w:rsid w:val="00CB27AA"/>
    <w:rsid w:val="00CB4EC8"/>
    <w:rsid w:val="00CC0D9C"/>
    <w:rsid w:val="00CC1E45"/>
    <w:rsid w:val="00CC24EF"/>
    <w:rsid w:val="00CC2F5D"/>
    <w:rsid w:val="00CD137C"/>
    <w:rsid w:val="00CD168B"/>
    <w:rsid w:val="00CD1E66"/>
    <w:rsid w:val="00CD588E"/>
    <w:rsid w:val="00CD6135"/>
    <w:rsid w:val="00CD752B"/>
    <w:rsid w:val="00CE1079"/>
    <w:rsid w:val="00CE1E60"/>
    <w:rsid w:val="00CE5FA6"/>
    <w:rsid w:val="00CE7F04"/>
    <w:rsid w:val="00CF023C"/>
    <w:rsid w:val="00CF118A"/>
    <w:rsid w:val="00CF6CEC"/>
    <w:rsid w:val="00D01D9B"/>
    <w:rsid w:val="00D022C5"/>
    <w:rsid w:val="00D0394F"/>
    <w:rsid w:val="00D0410E"/>
    <w:rsid w:val="00D04338"/>
    <w:rsid w:val="00D04BDC"/>
    <w:rsid w:val="00D0636C"/>
    <w:rsid w:val="00D070C1"/>
    <w:rsid w:val="00D07BA1"/>
    <w:rsid w:val="00D10F99"/>
    <w:rsid w:val="00D1102E"/>
    <w:rsid w:val="00D14240"/>
    <w:rsid w:val="00D1445C"/>
    <w:rsid w:val="00D17321"/>
    <w:rsid w:val="00D2167C"/>
    <w:rsid w:val="00D269A5"/>
    <w:rsid w:val="00D303F2"/>
    <w:rsid w:val="00D30C09"/>
    <w:rsid w:val="00D373CC"/>
    <w:rsid w:val="00D4168F"/>
    <w:rsid w:val="00D42C60"/>
    <w:rsid w:val="00D42DDD"/>
    <w:rsid w:val="00D43B2C"/>
    <w:rsid w:val="00D43E0E"/>
    <w:rsid w:val="00D44CCA"/>
    <w:rsid w:val="00D4510D"/>
    <w:rsid w:val="00D50151"/>
    <w:rsid w:val="00D5065A"/>
    <w:rsid w:val="00D50E02"/>
    <w:rsid w:val="00D527C7"/>
    <w:rsid w:val="00D53C75"/>
    <w:rsid w:val="00D577F6"/>
    <w:rsid w:val="00D57EB5"/>
    <w:rsid w:val="00D624B0"/>
    <w:rsid w:val="00D66C7A"/>
    <w:rsid w:val="00D66E11"/>
    <w:rsid w:val="00D67BDE"/>
    <w:rsid w:val="00D75A1A"/>
    <w:rsid w:val="00D80A38"/>
    <w:rsid w:val="00D81157"/>
    <w:rsid w:val="00D815B6"/>
    <w:rsid w:val="00D82A21"/>
    <w:rsid w:val="00D82A6A"/>
    <w:rsid w:val="00D853B5"/>
    <w:rsid w:val="00D87A2F"/>
    <w:rsid w:val="00D90D99"/>
    <w:rsid w:val="00D91A2E"/>
    <w:rsid w:val="00D92720"/>
    <w:rsid w:val="00DA1790"/>
    <w:rsid w:val="00DA39B8"/>
    <w:rsid w:val="00DB0634"/>
    <w:rsid w:val="00DB14E4"/>
    <w:rsid w:val="00DB31C1"/>
    <w:rsid w:val="00DB360B"/>
    <w:rsid w:val="00DB4FB3"/>
    <w:rsid w:val="00DB5A6A"/>
    <w:rsid w:val="00DC0E92"/>
    <w:rsid w:val="00DC3989"/>
    <w:rsid w:val="00DC7068"/>
    <w:rsid w:val="00DD2093"/>
    <w:rsid w:val="00DD3F87"/>
    <w:rsid w:val="00DD4BD2"/>
    <w:rsid w:val="00DD5E8C"/>
    <w:rsid w:val="00DD767D"/>
    <w:rsid w:val="00DD78B4"/>
    <w:rsid w:val="00DE33D3"/>
    <w:rsid w:val="00DE38C5"/>
    <w:rsid w:val="00DE4B5C"/>
    <w:rsid w:val="00DE4B99"/>
    <w:rsid w:val="00DE4F1D"/>
    <w:rsid w:val="00DE5713"/>
    <w:rsid w:val="00DE6433"/>
    <w:rsid w:val="00DF0BDF"/>
    <w:rsid w:val="00DF274F"/>
    <w:rsid w:val="00DF2B26"/>
    <w:rsid w:val="00DF3D5B"/>
    <w:rsid w:val="00DF3FF7"/>
    <w:rsid w:val="00DF53D1"/>
    <w:rsid w:val="00DF783E"/>
    <w:rsid w:val="00E03B9C"/>
    <w:rsid w:val="00E07318"/>
    <w:rsid w:val="00E0767D"/>
    <w:rsid w:val="00E10A92"/>
    <w:rsid w:val="00E1396A"/>
    <w:rsid w:val="00E15CC4"/>
    <w:rsid w:val="00E20F9A"/>
    <w:rsid w:val="00E250C8"/>
    <w:rsid w:val="00E25672"/>
    <w:rsid w:val="00E25E9C"/>
    <w:rsid w:val="00E3613B"/>
    <w:rsid w:val="00E40A9B"/>
    <w:rsid w:val="00E43A70"/>
    <w:rsid w:val="00E46424"/>
    <w:rsid w:val="00E47774"/>
    <w:rsid w:val="00E51E70"/>
    <w:rsid w:val="00E555D0"/>
    <w:rsid w:val="00E55B4A"/>
    <w:rsid w:val="00E5650C"/>
    <w:rsid w:val="00E620FC"/>
    <w:rsid w:val="00E63352"/>
    <w:rsid w:val="00E652E6"/>
    <w:rsid w:val="00E673AD"/>
    <w:rsid w:val="00E7197D"/>
    <w:rsid w:val="00E73DDC"/>
    <w:rsid w:val="00E75535"/>
    <w:rsid w:val="00E81191"/>
    <w:rsid w:val="00E8151C"/>
    <w:rsid w:val="00E81585"/>
    <w:rsid w:val="00E8466E"/>
    <w:rsid w:val="00E84B2B"/>
    <w:rsid w:val="00E853A1"/>
    <w:rsid w:val="00E855F9"/>
    <w:rsid w:val="00E85ABA"/>
    <w:rsid w:val="00E85EF4"/>
    <w:rsid w:val="00E873F5"/>
    <w:rsid w:val="00E9017E"/>
    <w:rsid w:val="00E90AAD"/>
    <w:rsid w:val="00E92348"/>
    <w:rsid w:val="00EA023B"/>
    <w:rsid w:val="00EA1A32"/>
    <w:rsid w:val="00EA1B62"/>
    <w:rsid w:val="00EA2876"/>
    <w:rsid w:val="00EA43D7"/>
    <w:rsid w:val="00EA62CC"/>
    <w:rsid w:val="00EA6A6E"/>
    <w:rsid w:val="00EB08DB"/>
    <w:rsid w:val="00EB0D0B"/>
    <w:rsid w:val="00EB11F1"/>
    <w:rsid w:val="00EB18EA"/>
    <w:rsid w:val="00EB2941"/>
    <w:rsid w:val="00EB2BDD"/>
    <w:rsid w:val="00EB4FF3"/>
    <w:rsid w:val="00EB6A46"/>
    <w:rsid w:val="00EB6AFD"/>
    <w:rsid w:val="00EC0C37"/>
    <w:rsid w:val="00EC14B9"/>
    <w:rsid w:val="00EC40E7"/>
    <w:rsid w:val="00EC782E"/>
    <w:rsid w:val="00ED1486"/>
    <w:rsid w:val="00ED559E"/>
    <w:rsid w:val="00ED66BA"/>
    <w:rsid w:val="00ED68E3"/>
    <w:rsid w:val="00ED7017"/>
    <w:rsid w:val="00ED75E0"/>
    <w:rsid w:val="00EE5A1A"/>
    <w:rsid w:val="00EE77DA"/>
    <w:rsid w:val="00EF2E3C"/>
    <w:rsid w:val="00EF4126"/>
    <w:rsid w:val="00EF4BDE"/>
    <w:rsid w:val="00EF62D7"/>
    <w:rsid w:val="00EF72C3"/>
    <w:rsid w:val="00F00B39"/>
    <w:rsid w:val="00F04B91"/>
    <w:rsid w:val="00F06394"/>
    <w:rsid w:val="00F0783C"/>
    <w:rsid w:val="00F078F2"/>
    <w:rsid w:val="00F07987"/>
    <w:rsid w:val="00F1180E"/>
    <w:rsid w:val="00F16E9A"/>
    <w:rsid w:val="00F218AB"/>
    <w:rsid w:val="00F2261F"/>
    <w:rsid w:val="00F22A4E"/>
    <w:rsid w:val="00F31405"/>
    <w:rsid w:val="00F36CCE"/>
    <w:rsid w:val="00F429CC"/>
    <w:rsid w:val="00F43703"/>
    <w:rsid w:val="00F445C7"/>
    <w:rsid w:val="00F447CA"/>
    <w:rsid w:val="00F4606F"/>
    <w:rsid w:val="00F46559"/>
    <w:rsid w:val="00F5235E"/>
    <w:rsid w:val="00F536A4"/>
    <w:rsid w:val="00F53F86"/>
    <w:rsid w:val="00F61191"/>
    <w:rsid w:val="00F64DFB"/>
    <w:rsid w:val="00F65FFD"/>
    <w:rsid w:val="00F660B2"/>
    <w:rsid w:val="00F66323"/>
    <w:rsid w:val="00F670E3"/>
    <w:rsid w:val="00F674AB"/>
    <w:rsid w:val="00F70FF4"/>
    <w:rsid w:val="00F72E3C"/>
    <w:rsid w:val="00F741BD"/>
    <w:rsid w:val="00F767DA"/>
    <w:rsid w:val="00F80043"/>
    <w:rsid w:val="00F845AC"/>
    <w:rsid w:val="00F84673"/>
    <w:rsid w:val="00F87031"/>
    <w:rsid w:val="00F87A0E"/>
    <w:rsid w:val="00F90AE9"/>
    <w:rsid w:val="00F924C5"/>
    <w:rsid w:val="00F93CDE"/>
    <w:rsid w:val="00F945C0"/>
    <w:rsid w:val="00F95AFA"/>
    <w:rsid w:val="00F967E3"/>
    <w:rsid w:val="00FA1478"/>
    <w:rsid w:val="00FA25F2"/>
    <w:rsid w:val="00FA2F0F"/>
    <w:rsid w:val="00FA78DF"/>
    <w:rsid w:val="00FB1EBA"/>
    <w:rsid w:val="00FB52C5"/>
    <w:rsid w:val="00FB711B"/>
    <w:rsid w:val="00FB7ADE"/>
    <w:rsid w:val="00FC0765"/>
    <w:rsid w:val="00FC0DBF"/>
    <w:rsid w:val="00FC1D36"/>
    <w:rsid w:val="00FC241D"/>
    <w:rsid w:val="00FD13F0"/>
    <w:rsid w:val="00FD1747"/>
    <w:rsid w:val="00FD2A52"/>
    <w:rsid w:val="00FD2DAE"/>
    <w:rsid w:val="00FD2FA5"/>
    <w:rsid w:val="00FD45CD"/>
    <w:rsid w:val="00FD5C64"/>
    <w:rsid w:val="00FD6911"/>
    <w:rsid w:val="00FE004B"/>
    <w:rsid w:val="00FE1799"/>
    <w:rsid w:val="00FE3D9C"/>
    <w:rsid w:val="00FF090A"/>
    <w:rsid w:val="00FF18F1"/>
    <w:rsid w:val="00FF33D1"/>
    <w:rsid w:val="00FF4AF4"/>
    <w:rsid w:val="00FF4DAE"/>
    <w:rsid w:val="00FF55CD"/>
    <w:rsid w:val="00FF629C"/>
    <w:rsid w:val="00FF660A"/>
    <w:rsid w:val="00FF6CC5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17D274"/>
  <w15:docId w15:val="{7E1EA89C-1D19-46A2-9292-684BDD3D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uiPriority w:val="9"/>
    <w:qFormat/>
    <w:rsid w:val="00C573A3"/>
    <w:pPr>
      <w:keepNext/>
      <w:keepLines/>
      <w:pageBreakBefore/>
      <w:numPr>
        <w:numId w:val="1"/>
      </w:numPr>
      <w:shd w:val="clear" w:color="auto" w:fill="D9D9D9" w:themeFill="background1" w:themeFillShade="D9"/>
      <w:tabs>
        <w:tab w:val="left" w:pos="850"/>
      </w:tabs>
      <w:spacing w:after="24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3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3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73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73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73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73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65BC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07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3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Indent">
    <w:name w:val="Normal Indent"/>
    <w:basedOn w:val="Normal"/>
    <w:rsid w:val="00B65BC5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B65BC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rsid w:val="00B65BC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qFormat/>
    <w:rsid w:val="00B65BC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B65B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5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5BC5"/>
  </w:style>
  <w:style w:type="paragraph" w:customStyle="1" w:styleId="MainTitle">
    <w:name w:val="Main Title"/>
    <w:basedOn w:val="Normal"/>
    <w:rsid w:val="00B65B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B65BC5"/>
    <w:pPr>
      <w:ind w:left="720" w:hanging="432"/>
    </w:pPr>
  </w:style>
  <w:style w:type="paragraph" w:customStyle="1" w:styleId="Tabletext">
    <w:name w:val="Tabletext"/>
    <w:basedOn w:val="Normal"/>
    <w:rsid w:val="00B65BC5"/>
    <w:pPr>
      <w:keepLines/>
      <w:spacing w:after="120"/>
    </w:pPr>
  </w:style>
  <w:style w:type="paragraph" w:styleId="BodyText">
    <w:name w:val="Body Text"/>
    <w:basedOn w:val="Normal"/>
    <w:rsid w:val="00B65BC5"/>
    <w:pPr>
      <w:keepLines/>
      <w:spacing w:after="120"/>
      <w:ind w:left="720"/>
    </w:pPr>
  </w:style>
  <w:style w:type="paragraph" w:customStyle="1" w:styleId="Bullet2">
    <w:name w:val="Bullet2"/>
    <w:basedOn w:val="Normal"/>
    <w:rsid w:val="00B65BC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B65BC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65BC5"/>
    <w:rPr>
      <w:sz w:val="20"/>
      <w:vertAlign w:val="superscript"/>
    </w:rPr>
  </w:style>
  <w:style w:type="paragraph" w:styleId="FootnoteText">
    <w:name w:val="footnote text"/>
    <w:basedOn w:val="Normal"/>
    <w:semiHidden/>
    <w:rsid w:val="00B65B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B65BC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65BC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65BC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B65BC5"/>
    <w:pPr>
      <w:ind w:left="600"/>
    </w:pPr>
  </w:style>
  <w:style w:type="paragraph" w:styleId="TOC5">
    <w:name w:val="toc 5"/>
    <w:basedOn w:val="Normal"/>
    <w:next w:val="Normal"/>
    <w:semiHidden/>
    <w:rsid w:val="00B65BC5"/>
    <w:pPr>
      <w:ind w:left="800"/>
    </w:pPr>
  </w:style>
  <w:style w:type="paragraph" w:styleId="TOC6">
    <w:name w:val="toc 6"/>
    <w:basedOn w:val="Normal"/>
    <w:next w:val="Normal"/>
    <w:semiHidden/>
    <w:rsid w:val="00B65BC5"/>
    <w:pPr>
      <w:ind w:left="1000"/>
    </w:pPr>
  </w:style>
  <w:style w:type="paragraph" w:styleId="TOC7">
    <w:name w:val="toc 7"/>
    <w:basedOn w:val="Normal"/>
    <w:next w:val="Normal"/>
    <w:semiHidden/>
    <w:rsid w:val="00B65BC5"/>
    <w:pPr>
      <w:ind w:left="1200"/>
    </w:pPr>
  </w:style>
  <w:style w:type="paragraph" w:styleId="TOC8">
    <w:name w:val="toc 8"/>
    <w:basedOn w:val="Normal"/>
    <w:next w:val="Normal"/>
    <w:semiHidden/>
    <w:rsid w:val="00B65BC5"/>
    <w:pPr>
      <w:ind w:left="1400"/>
    </w:pPr>
  </w:style>
  <w:style w:type="paragraph" w:styleId="TOC9">
    <w:name w:val="toc 9"/>
    <w:basedOn w:val="Normal"/>
    <w:next w:val="Normal"/>
    <w:semiHidden/>
    <w:rsid w:val="00B65BC5"/>
    <w:pPr>
      <w:ind w:left="1600"/>
    </w:pPr>
  </w:style>
  <w:style w:type="paragraph" w:styleId="BodyText2">
    <w:name w:val="Body Text 2"/>
    <w:basedOn w:val="Normal"/>
    <w:rsid w:val="00B65BC5"/>
    <w:rPr>
      <w:i/>
      <w:color w:val="0000FF"/>
    </w:rPr>
  </w:style>
  <w:style w:type="paragraph" w:styleId="BodyTextIndent">
    <w:name w:val="Body Text Indent"/>
    <w:basedOn w:val="Normal"/>
    <w:rsid w:val="00B65B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65BC5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65BC5"/>
    <w:pPr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B075D"/>
    <w:pPr>
      <w:spacing w:after="120"/>
    </w:pPr>
    <w:rPr>
      <w:i/>
      <w:color w:val="17365D" w:themeColor="text2" w:themeShade="BF"/>
    </w:rPr>
  </w:style>
  <w:style w:type="character" w:styleId="Hyperlink">
    <w:name w:val="Hyperlink"/>
    <w:basedOn w:val="DefaultParagraphFont"/>
    <w:uiPriority w:val="99"/>
    <w:rsid w:val="00B65BC5"/>
    <w:rPr>
      <w:color w:val="0000FF"/>
      <w:u w:val="single"/>
    </w:rPr>
  </w:style>
  <w:style w:type="paragraph" w:styleId="BodyTextIndent2">
    <w:name w:val="Body Text Indent 2"/>
    <w:basedOn w:val="Normal"/>
    <w:rsid w:val="00B65BC5"/>
    <w:pPr>
      <w:ind w:left="720"/>
    </w:pPr>
  </w:style>
  <w:style w:type="paragraph" w:styleId="BodyTextIndent3">
    <w:name w:val="Body Text Indent 3"/>
    <w:basedOn w:val="Normal"/>
    <w:rsid w:val="00B65BC5"/>
    <w:pPr>
      <w:ind w:left="720"/>
    </w:pPr>
    <w:rPr>
      <w:color w:val="0000FF"/>
    </w:rPr>
  </w:style>
  <w:style w:type="paragraph" w:styleId="BodyText3">
    <w:name w:val="Body Text 3"/>
    <w:basedOn w:val="Normal"/>
    <w:rsid w:val="00B65BC5"/>
    <w:rPr>
      <w:b/>
      <w:bCs/>
    </w:rPr>
  </w:style>
  <w:style w:type="character" w:styleId="FollowedHyperlink">
    <w:name w:val="FollowedHyperlink"/>
    <w:basedOn w:val="DefaultParagraphFont"/>
    <w:rsid w:val="00B65BC5"/>
    <w:rPr>
      <w:color w:val="800080"/>
      <w:u w:val="single"/>
    </w:rPr>
  </w:style>
  <w:style w:type="paragraph" w:styleId="NormalWeb">
    <w:name w:val="Normal (Web)"/>
    <w:basedOn w:val="Normal"/>
    <w:rsid w:val="00B65BC5"/>
    <w:pPr>
      <w:spacing w:before="120" w:after="240" w:line="360" w:lineRule="atLeast"/>
    </w:pPr>
    <w:rPr>
      <w:sz w:val="24"/>
      <w:szCs w:val="24"/>
    </w:rPr>
  </w:style>
  <w:style w:type="paragraph" w:styleId="List2">
    <w:name w:val="List 2"/>
    <w:basedOn w:val="Normal"/>
    <w:rsid w:val="00B65BC5"/>
    <w:pPr>
      <w:ind w:left="720" w:hanging="360"/>
    </w:pPr>
  </w:style>
  <w:style w:type="paragraph" w:styleId="ListBullet2">
    <w:name w:val="List Bullet 2"/>
    <w:basedOn w:val="Normal"/>
    <w:autoRedefine/>
    <w:rsid w:val="00B65BC5"/>
    <w:pPr>
      <w:tabs>
        <w:tab w:val="num" w:pos="720"/>
      </w:tabs>
      <w:ind w:left="720" w:hanging="360"/>
    </w:pPr>
  </w:style>
  <w:style w:type="table" w:styleId="TableGrid">
    <w:name w:val="Table Grid"/>
    <w:basedOn w:val="TableNormal"/>
    <w:rsid w:val="00C84D6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EC14B9"/>
    <w:pPr>
      <w:spacing w:before="100" w:beforeAutospacing="1" w:after="100" w:afterAutospacing="1"/>
    </w:pPr>
    <w:rPr>
      <w:i/>
      <w:iCs/>
      <w:color w:val="0000FF"/>
    </w:rPr>
  </w:style>
  <w:style w:type="paragraph" w:customStyle="1" w:styleId="TitleTimesNewRoman">
    <w:name w:val="Title + Times New Roman"/>
    <w:aliases w:val="10 pt,Not Bold,Black,Left,Left:  0.5&quot;"/>
    <w:basedOn w:val="Heading1"/>
    <w:rsid w:val="009B6FD7"/>
    <w:pPr>
      <w:numPr>
        <w:numId w:val="0"/>
      </w:numPr>
      <w:ind w:left="720"/>
    </w:pPr>
    <w:rPr>
      <w:rFonts w:ascii="Times New Roman" w:hAnsi="Times New Roman"/>
      <w:b w:val="0"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1073A6"/>
    <w:rPr>
      <w:b/>
      <w:bCs/>
    </w:rPr>
  </w:style>
  <w:style w:type="paragraph" w:customStyle="1" w:styleId="BodyText1">
    <w:name w:val="Body Text1"/>
    <w:rsid w:val="00365820"/>
    <w:pPr>
      <w:keepLines/>
      <w:spacing w:after="120" w:line="220" w:lineRule="atLeast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E5FA6"/>
  </w:style>
  <w:style w:type="paragraph" w:customStyle="1" w:styleId="CoverOISH-net">
    <w:name w:val="Cover OIS H-net"/>
    <w:basedOn w:val="Normal"/>
    <w:rsid w:val="004B33D9"/>
    <w:pPr>
      <w:spacing w:before="120" w:line="240" w:lineRule="auto"/>
      <w:jc w:val="center"/>
    </w:pPr>
    <w:rPr>
      <w:rFonts w:ascii="Arial" w:hAnsi="Arial"/>
      <w:b/>
      <w:bCs/>
      <w:i/>
      <w:i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3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D9"/>
    <w:rPr>
      <w:rFonts w:ascii="Tahoma" w:hAnsi="Tahoma" w:cs="Tahoma"/>
      <w:sz w:val="16"/>
      <w:szCs w:val="16"/>
    </w:rPr>
  </w:style>
  <w:style w:type="character" w:customStyle="1" w:styleId="Document2">
    <w:name w:val="Document 2"/>
    <w:basedOn w:val="DefaultParagraphFont"/>
    <w:rsid w:val="00522FC2"/>
    <w:rPr>
      <w:noProof w:val="0"/>
      <w:lang w:val="en-US"/>
    </w:rPr>
  </w:style>
  <w:style w:type="paragraph" w:styleId="List">
    <w:name w:val="List"/>
    <w:basedOn w:val="Normal"/>
    <w:rsid w:val="00522FC2"/>
    <w:pPr>
      <w:numPr>
        <w:numId w:val="3"/>
      </w:numPr>
      <w:tabs>
        <w:tab w:val="clear" w:pos="360"/>
        <w:tab w:val="left" w:pos="851"/>
        <w:tab w:val="left" w:pos="1701"/>
        <w:tab w:val="left" w:pos="2552"/>
      </w:tabs>
      <w:spacing w:after="120" w:line="240" w:lineRule="auto"/>
      <w:ind w:left="851" w:hanging="851"/>
    </w:pPr>
  </w:style>
  <w:style w:type="paragraph" w:styleId="ListParagraph">
    <w:name w:val="List Paragraph"/>
    <w:basedOn w:val="Normal"/>
    <w:uiPriority w:val="34"/>
    <w:qFormat/>
    <w:rsid w:val="001073A6"/>
    <w:pPr>
      <w:ind w:left="720"/>
      <w:contextualSpacing/>
    </w:pPr>
  </w:style>
  <w:style w:type="paragraph" w:customStyle="1" w:styleId="BodyTextGen">
    <w:name w:val="Body Text Gen"/>
    <w:basedOn w:val="Normal"/>
    <w:rsid w:val="008B0A9B"/>
    <w:pPr>
      <w:spacing w:before="120" w:after="120" w:line="240" w:lineRule="auto"/>
    </w:pPr>
  </w:style>
  <w:style w:type="paragraph" w:styleId="ListBullet">
    <w:name w:val="List Bullet"/>
    <w:basedOn w:val="Normal"/>
    <w:autoRedefine/>
    <w:rsid w:val="00237E9F"/>
    <w:pPr>
      <w:tabs>
        <w:tab w:val="num" w:pos="851"/>
        <w:tab w:val="left" w:pos="1224"/>
      </w:tabs>
      <w:spacing w:before="240" w:after="60" w:line="240" w:lineRule="auto"/>
      <w:ind w:left="851" w:hanging="851"/>
    </w:pPr>
  </w:style>
  <w:style w:type="paragraph" w:customStyle="1" w:styleId="FakeHeader1">
    <w:name w:val="Fake Header1"/>
    <w:basedOn w:val="Heading1"/>
    <w:next w:val="Normal"/>
    <w:rsid w:val="00361F20"/>
    <w:pPr>
      <w:numPr>
        <w:numId w:val="0"/>
      </w:numPr>
      <w:shd w:val="clear" w:color="auto" w:fill="000000"/>
    </w:pPr>
    <w:rPr>
      <w:shd w:val="clear" w:color="auto" w:fil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AD3B01"/>
    <w:pPr>
      <w:outlineLvl w:val="9"/>
    </w:pPr>
  </w:style>
  <w:style w:type="character" w:customStyle="1" w:styleId="TitleChar">
    <w:name w:val="Title Char"/>
    <w:basedOn w:val="DefaultParagraphFont"/>
    <w:link w:val="Title"/>
    <w:uiPriority w:val="10"/>
    <w:rsid w:val="00107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SAHeading 1 Char"/>
    <w:basedOn w:val="DefaultParagraphFont"/>
    <w:link w:val="Heading1"/>
    <w:uiPriority w:val="9"/>
    <w:rsid w:val="00C573A3"/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73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073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073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073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3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73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73A6"/>
    <w:rPr>
      <w:i/>
      <w:iCs/>
    </w:rPr>
  </w:style>
  <w:style w:type="paragraph" w:styleId="NoSpacing">
    <w:name w:val="No Spacing"/>
    <w:uiPriority w:val="1"/>
    <w:qFormat/>
    <w:rsid w:val="00107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73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73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3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3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073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73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073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3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73A6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952F18"/>
  </w:style>
  <w:style w:type="character" w:styleId="CommentReference">
    <w:name w:val="annotation reference"/>
    <w:basedOn w:val="DefaultParagraphFont"/>
    <w:uiPriority w:val="99"/>
    <w:semiHidden/>
    <w:unhideWhenUsed/>
    <w:rsid w:val="00D66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C7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63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8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insideairbnb.com/get-the-dat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.hotel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valltomm/ETL-Project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A5881-A02D-4FBE-992C-4082BEC6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</Template>
  <TotalTime>22</TotalTime>
  <Pages>7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SDLC Deliverable Templates</vt:lpstr>
    </vt:vector>
  </TitlesOfParts>
  <Company>OA/OIT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SDLC Deliverable Templates</dc:title>
  <dc:subject>EIM Extraction, Transformation, and Load (ETL) Specification</dc:subject>
  <dc:creator>BIS - EKMS</dc:creator>
  <cp:keywords>Informatica</cp:keywords>
  <cp:lastModifiedBy>Jonathan Gawrys</cp:lastModifiedBy>
  <cp:revision>7</cp:revision>
  <cp:lastPrinted>2011-02-18T18:00:00Z</cp:lastPrinted>
  <dcterms:created xsi:type="dcterms:W3CDTF">2019-04-19T21:20:00Z</dcterms:created>
  <dcterms:modified xsi:type="dcterms:W3CDTF">2019-04-19T21:52:00Z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Document Number</vt:lpwstr>
  </property>
  <property fmtid="{D5CDD505-2E9C-101B-9397-08002B2CF9AE}" pid="3" name="Version">
    <vt:lpwstr>1.0</vt:lpwstr>
  </property>
</Properties>
</file>